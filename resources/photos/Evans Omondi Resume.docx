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5D" w:rsidRPr="00E72DC0" w:rsidRDefault="00833B2D" w:rsidP="00354B07">
      <w:pPr>
        <w:pStyle w:val="SectionHeading"/>
        <w:spacing w:line="360" w:lineRule="auto"/>
        <w:rPr>
          <w:rFonts w:ascii="Times New Roman" w:hAnsi="Times New Roman" w:cs="Times New Roman"/>
        </w:rPr>
      </w:pPr>
      <w:r w:rsidRPr="00E72DC0">
        <w:rPr>
          <w:rFonts w:ascii="Times New Roman" w:hAnsi="Times New Roman" w:cs="Times New Roman"/>
          <w:noProof/>
          <w:lang w:eastAsia="en-US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wp:positionH relativeFrom="page">
                  <wp:posOffset>465455</wp:posOffset>
                </wp:positionH>
                <wp:positionV relativeFrom="margin">
                  <wp:posOffset>3810</wp:posOffset>
                </wp:positionV>
                <wp:extent cx="1946910" cy="5757545"/>
                <wp:effectExtent l="0" t="0" r="15240" b="14605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6910" cy="5757545"/>
                          <a:chOff x="0" y="0"/>
                          <a:chExt cx="1956563" cy="1594137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905000" cy="15941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02F4D9BEF21F4DC4B78674E4B5E2FBB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833B2D" w:rsidRDefault="0092226F">
                                  <w:pPr>
                                    <w:pStyle w:val="Name"/>
                                  </w:pPr>
                                  <w:r>
                                    <w:t>EVANS OMONDI</w:t>
                                  </w:r>
                                </w:p>
                              </w:sdtContent>
                            </w:sdt>
                            <w:p w:rsidR="00833B2D" w:rsidRDefault="0092226F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Junior Java Developer</w:t>
                              </w:r>
                            </w:p>
                            <w:p w:rsidR="0092226F" w:rsidRDefault="0092226F" w:rsidP="0092226F">
                              <w:pPr>
                                <w:pStyle w:val="KeyPoint"/>
                                <w:numPr>
                                  <w:ilvl w:val="0"/>
                                  <w:numId w:val="0"/>
                                </w:numPr>
                                <w:ind w:left="36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1563" y="389001"/>
                            <a:ext cx="1905000" cy="1120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3B2D" w:rsidRPr="003618A0" w:rsidRDefault="0092226F" w:rsidP="0092226F">
                              <w:pPr>
                                <w:pStyle w:val="ContactInfo"/>
                                <w:rPr>
                                  <w:u w:val="single"/>
                                </w:rPr>
                              </w:pPr>
                              <w:r w:rsidRPr="003618A0">
                                <w:rPr>
                                  <w:u w:val="single"/>
                                </w:rPr>
                                <w:t>Phone</w:t>
                              </w:r>
                              <w:r w:rsidR="009154CC" w:rsidRPr="003618A0">
                                <w:rPr>
                                  <w:u w:val="single"/>
                                </w:rPr>
                                <w:t>:</w:t>
                              </w:r>
                            </w:p>
                            <w:p w:rsidR="0092226F" w:rsidRDefault="00F441E6" w:rsidP="0092226F">
                              <w:pPr>
                                <w:pStyle w:val="ContactInfo"/>
                              </w:pPr>
                              <w:r>
                                <w:t>+254</w:t>
                              </w:r>
                              <w:r w:rsidR="0092226F">
                                <w:t>725744891</w:t>
                              </w:r>
                            </w:p>
                            <w:p w:rsidR="0092226F" w:rsidRPr="003618A0" w:rsidRDefault="0092226F" w:rsidP="0092226F">
                              <w:pPr>
                                <w:pStyle w:val="ContactInfo"/>
                                <w:rPr>
                                  <w:u w:val="single"/>
                                </w:rPr>
                              </w:pPr>
                              <w:r w:rsidRPr="003618A0">
                                <w:rPr>
                                  <w:u w:val="single"/>
                                </w:rPr>
                                <w:t>Email</w:t>
                              </w:r>
                              <w:r w:rsidR="009154CC" w:rsidRPr="003618A0">
                                <w:rPr>
                                  <w:u w:val="single"/>
                                </w:rPr>
                                <w:t>:</w:t>
                              </w:r>
                            </w:p>
                            <w:p w:rsidR="0092226F" w:rsidRDefault="008443CD" w:rsidP="0092226F">
                              <w:pPr>
                                <w:pStyle w:val="ContactInfo"/>
                              </w:pPr>
                              <w:hyperlink r:id="rId10" w:history="1">
                                <w:r w:rsidR="0092226F" w:rsidRPr="004F0EE7">
                                  <w:rPr>
                                    <w:rStyle w:val="Hyperlink"/>
                                  </w:rPr>
                                  <w:t>Evans.o.ober@gmail.com</w:t>
                                </w:r>
                              </w:hyperlink>
                            </w:p>
                            <w:p w:rsidR="0092226F" w:rsidRPr="003618A0" w:rsidRDefault="0092226F" w:rsidP="0092226F">
                              <w:pPr>
                                <w:pStyle w:val="ContactInfo"/>
                                <w:rPr>
                                  <w:u w:val="single"/>
                                </w:rPr>
                              </w:pPr>
                              <w:r w:rsidRPr="003618A0">
                                <w:rPr>
                                  <w:u w:val="single"/>
                                </w:rPr>
                                <w:t>Portfolio</w:t>
                              </w:r>
                              <w:r w:rsidR="009154CC" w:rsidRPr="003618A0">
                                <w:rPr>
                                  <w:u w:val="single"/>
                                </w:rPr>
                                <w:t>:</w:t>
                              </w:r>
                            </w:p>
                            <w:p w:rsidR="0092226F" w:rsidRDefault="005908B8" w:rsidP="0092226F">
                              <w:pPr>
                                <w:pStyle w:val="ContactInfo"/>
                              </w:pPr>
                              <w:r>
                                <w:t>Github.com/EvansOtieno.io</w:t>
                              </w:r>
                            </w:p>
                            <w:p w:rsidR="00EF4B77" w:rsidRDefault="00EF4B77" w:rsidP="0092226F">
                              <w:pPr>
                                <w:pStyle w:val="ContactInfo"/>
                              </w:pPr>
                            </w:p>
                            <w:p w:rsidR="0039487C" w:rsidRPr="00EF4B77" w:rsidRDefault="0039487C" w:rsidP="00EF4B77">
                              <w:pPr>
                                <w:pStyle w:val="SectionHeading"/>
                              </w:pPr>
                              <w:r w:rsidRPr="00EF4B77">
                                <w:t>PROFILE</w:t>
                              </w:r>
                            </w:p>
                            <w:sdt>
                              <w:sdtPr>
                                <w:rPr>
                                  <w:rFonts w:asciiTheme="minorHAnsi" w:eastAsiaTheme="minorHAnsi" w:hAnsiTheme="minorHAnsi" w:cstheme="minorBidi"/>
                                  <w:sz w:val="20"/>
                                </w:rPr>
                                <w:id w:val="375435081"/>
                              </w:sdtPr>
                              <w:sdtEndPr/>
                              <w:sdtContent>
                                <w:p w:rsidR="0039487C" w:rsidRPr="00087560" w:rsidRDefault="0039487C" w:rsidP="0039487C">
                                  <w:pPr>
                                    <w:pStyle w:val="Description"/>
                                    <w:rPr>
                                      <w:sz w:val="24"/>
                                    </w:rPr>
                                  </w:pPr>
                                  <w:r w:rsidRPr="00087560">
                                    <w:rPr>
                                      <w:sz w:val="24"/>
                                    </w:rPr>
                                    <w:t>I am a full Stack java developer adept in all stages of development. I offer 1-year experience in web development bringing forth expertise in:</w:t>
                                  </w:r>
                                </w:p>
                                <w:p w:rsidR="0039487C" w:rsidRPr="00087560" w:rsidRDefault="0039487C" w:rsidP="0039487C">
                                  <w:pPr>
                                    <w:pStyle w:val="ListBullet"/>
                                    <w:rPr>
                                      <w:sz w:val="24"/>
                                    </w:rPr>
                                  </w:pPr>
                                  <w:r w:rsidRPr="00087560">
                                    <w:rPr>
                                      <w:sz w:val="24"/>
                                    </w:rPr>
                                    <w:t>Design</w:t>
                                  </w:r>
                                </w:p>
                                <w:p w:rsidR="0039487C" w:rsidRPr="00087560" w:rsidRDefault="0039487C" w:rsidP="0039487C">
                                  <w:pPr>
                                    <w:pStyle w:val="ListBullet"/>
                                    <w:rPr>
                                      <w:sz w:val="24"/>
                                    </w:rPr>
                                  </w:pPr>
                                  <w:r w:rsidRPr="00087560">
                                    <w:rPr>
                                      <w:sz w:val="24"/>
                                    </w:rPr>
                                    <w:t>Installation</w:t>
                                  </w:r>
                                </w:p>
                                <w:p w:rsidR="0039487C" w:rsidRPr="00087560" w:rsidRDefault="0039487C" w:rsidP="0039487C">
                                  <w:pPr>
                                    <w:pStyle w:val="ListBullet"/>
                                    <w:rPr>
                                      <w:sz w:val="24"/>
                                    </w:rPr>
                                  </w:pPr>
                                  <w:r w:rsidRPr="00087560">
                                    <w:rPr>
                                      <w:sz w:val="24"/>
                                    </w:rPr>
                                    <w:t xml:space="preserve">Testing </w:t>
                                  </w:r>
                                </w:p>
                                <w:p w:rsidR="0039487C" w:rsidRPr="00087560" w:rsidRDefault="0039487C" w:rsidP="0039487C">
                                  <w:pPr>
                                    <w:pStyle w:val="ListBullet"/>
                                    <w:rPr>
                                      <w:sz w:val="24"/>
                                    </w:rPr>
                                  </w:pPr>
                                  <w:r w:rsidRPr="00087560">
                                    <w:rPr>
                                      <w:sz w:val="24"/>
                                    </w:rPr>
                                    <w:t>Maintenance</w:t>
                                  </w:r>
                                </w:p>
                                <w:p w:rsidR="00833B2D" w:rsidRDefault="008443CD" w:rsidP="0039487C">
                                  <w:pPr>
                                    <w:pStyle w:val="ContactInfo"/>
                                  </w:pP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833B2D" w:rsidRDefault="0092226F">
                                  <w:pPr>
                                    <w:pStyle w:val="ContactInfo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833B2D" w:rsidRDefault="00E72DC0">
                                  <w:pPr>
                                    <w:pStyle w:val="ContactInfo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36.65pt;margin-top:.3pt;width:153.3pt;height:453.35pt;z-index:251659264;mso-wrap-distance-left:7.2pt;mso-wrap-distance-right:7.2pt;mso-wrap-distance-bottom:3in;mso-position-horizontal-relative:page;mso-position-vertical-relative:margin;mso-width-relative:margin;mso-height-relative:margin" coordsize="19565,15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15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02F4D9BEF21F4DC4B78674E4B5E2FBB2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833B2D" w:rsidRDefault="0092226F">
                            <w:pPr>
                              <w:pStyle w:val="Name"/>
                            </w:pPr>
                            <w:r>
                              <w:t>EVANS OMONDI</w:t>
                            </w:r>
                          </w:p>
                        </w:sdtContent>
                      </w:sdt>
                      <w:p w:rsidR="00833B2D" w:rsidRDefault="0092226F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Junior Java Developer</w:t>
                        </w:r>
                      </w:p>
                      <w:p w:rsidR="0092226F" w:rsidRDefault="0092226F" w:rsidP="0092226F">
                        <w:pPr>
                          <w:pStyle w:val="KeyPoint"/>
                          <w:numPr>
                            <w:ilvl w:val="0"/>
                            <w:numId w:val="0"/>
                          </w:numPr>
                          <w:ind w:left="360"/>
                        </w:pPr>
                      </w:p>
                    </w:txbxContent>
                  </v:textbox>
                </v:shape>
                <v:shape id="Text Box 12" o:spid="_x0000_s1028" type="#_x0000_t202" style="position:absolute;left:515;top:3890;width:19050;height:1120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p w:rsidR="00833B2D" w:rsidRPr="003618A0" w:rsidRDefault="0092226F" w:rsidP="0092226F">
                        <w:pPr>
                          <w:pStyle w:val="ContactInfo"/>
                          <w:rPr>
                            <w:u w:val="single"/>
                          </w:rPr>
                        </w:pPr>
                        <w:r w:rsidRPr="003618A0">
                          <w:rPr>
                            <w:u w:val="single"/>
                          </w:rPr>
                          <w:t>Phone</w:t>
                        </w:r>
                        <w:r w:rsidR="009154CC" w:rsidRPr="003618A0">
                          <w:rPr>
                            <w:u w:val="single"/>
                          </w:rPr>
                          <w:t>:</w:t>
                        </w:r>
                      </w:p>
                      <w:p w:rsidR="0092226F" w:rsidRDefault="00F441E6" w:rsidP="0092226F">
                        <w:pPr>
                          <w:pStyle w:val="ContactInfo"/>
                        </w:pPr>
                        <w:r>
                          <w:t>+254</w:t>
                        </w:r>
                        <w:r w:rsidR="0092226F">
                          <w:t>725744891</w:t>
                        </w:r>
                      </w:p>
                      <w:p w:rsidR="0092226F" w:rsidRPr="003618A0" w:rsidRDefault="0092226F" w:rsidP="0092226F">
                        <w:pPr>
                          <w:pStyle w:val="ContactInfo"/>
                          <w:rPr>
                            <w:u w:val="single"/>
                          </w:rPr>
                        </w:pPr>
                        <w:r w:rsidRPr="003618A0">
                          <w:rPr>
                            <w:u w:val="single"/>
                          </w:rPr>
                          <w:t>Email</w:t>
                        </w:r>
                        <w:r w:rsidR="009154CC" w:rsidRPr="003618A0">
                          <w:rPr>
                            <w:u w:val="single"/>
                          </w:rPr>
                          <w:t>:</w:t>
                        </w:r>
                      </w:p>
                      <w:p w:rsidR="0092226F" w:rsidRDefault="008443CD" w:rsidP="0092226F">
                        <w:pPr>
                          <w:pStyle w:val="ContactInfo"/>
                        </w:pPr>
                        <w:hyperlink r:id="rId11" w:history="1">
                          <w:r w:rsidR="0092226F" w:rsidRPr="004F0EE7">
                            <w:rPr>
                              <w:rStyle w:val="Hyperlink"/>
                            </w:rPr>
                            <w:t>Evans.o.ober@gmail.com</w:t>
                          </w:r>
                        </w:hyperlink>
                      </w:p>
                      <w:p w:rsidR="0092226F" w:rsidRPr="003618A0" w:rsidRDefault="0092226F" w:rsidP="0092226F">
                        <w:pPr>
                          <w:pStyle w:val="ContactInfo"/>
                          <w:rPr>
                            <w:u w:val="single"/>
                          </w:rPr>
                        </w:pPr>
                        <w:r w:rsidRPr="003618A0">
                          <w:rPr>
                            <w:u w:val="single"/>
                          </w:rPr>
                          <w:t>Portfolio</w:t>
                        </w:r>
                        <w:r w:rsidR="009154CC" w:rsidRPr="003618A0">
                          <w:rPr>
                            <w:u w:val="single"/>
                          </w:rPr>
                          <w:t>:</w:t>
                        </w:r>
                      </w:p>
                      <w:p w:rsidR="0092226F" w:rsidRDefault="005908B8" w:rsidP="0092226F">
                        <w:pPr>
                          <w:pStyle w:val="ContactInfo"/>
                        </w:pPr>
                        <w:r>
                          <w:t>Github.com/EvansOtieno.io</w:t>
                        </w:r>
                      </w:p>
                      <w:p w:rsidR="00EF4B77" w:rsidRDefault="00EF4B77" w:rsidP="0092226F">
                        <w:pPr>
                          <w:pStyle w:val="ContactInfo"/>
                        </w:pPr>
                      </w:p>
                      <w:p w:rsidR="0039487C" w:rsidRPr="00EF4B77" w:rsidRDefault="0039487C" w:rsidP="00EF4B77">
                        <w:pPr>
                          <w:pStyle w:val="SectionHeading"/>
                        </w:pPr>
                        <w:r w:rsidRPr="00EF4B77">
                          <w:t>PROFILE</w:t>
                        </w:r>
                      </w:p>
                      <w:sdt>
                        <w:sdtPr>
                          <w:rPr>
                            <w:rFonts w:asciiTheme="minorHAnsi" w:eastAsiaTheme="minorHAnsi" w:hAnsiTheme="minorHAnsi" w:cstheme="minorBidi"/>
                            <w:sz w:val="20"/>
                          </w:rPr>
                          <w:id w:val="375435081"/>
                        </w:sdtPr>
                        <w:sdtEndPr/>
                        <w:sdtContent>
                          <w:p w:rsidR="0039487C" w:rsidRPr="00087560" w:rsidRDefault="0039487C" w:rsidP="0039487C">
                            <w:pPr>
                              <w:pStyle w:val="Description"/>
                              <w:rPr>
                                <w:sz w:val="24"/>
                              </w:rPr>
                            </w:pPr>
                            <w:r w:rsidRPr="00087560">
                              <w:rPr>
                                <w:sz w:val="24"/>
                              </w:rPr>
                              <w:t>I am a full Stack java developer adept in all stages of development. I offer 1-year experience in web development bringing forth expertise in:</w:t>
                            </w:r>
                          </w:p>
                          <w:p w:rsidR="0039487C" w:rsidRPr="00087560" w:rsidRDefault="0039487C" w:rsidP="0039487C">
                            <w:pPr>
                              <w:pStyle w:val="ListBullet"/>
                              <w:rPr>
                                <w:sz w:val="24"/>
                              </w:rPr>
                            </w:pPr>
                            <w:r w:rsidRPr="00087560">
                              <w:rPr>
                                <w:sz w:val="24"/>
                              </w:rPr>
                              <w:t>Design</w:t>
                            </w:r>
                          </w:p>
                          <w:p w:rsidR="0039487C" w:rsidRPr="00087560" w:rsidRDefault="0039487C" w:rsidP="0039487C">
                            <w:pPr>
                              <w:pStyle w:val="ListBullet"/>
                              <w:rPr>
                                <w:sz w:val="24"/>
                              </w:rPr>
                            </w:pPr>
                            <w:r w:rsidRPr="00087560">
                              <w:rPr>
                                <w:sz w:val="24"/>
                              </w:rPr>
                              <w:t>Installation</w:t>
                            </w:r>
                          </w:p>
                          <w:p w:rsidR="0039487C" w:rsidRPr="00087560" w:rsidRDefault="0039487C" w:rsidP="0039487C">
                            <w:pPr>
                              <w:pStyle w:val="ListBullet"/>
                              <w:rPr>
                                <w:sz w:val="24"/>
                              </w:rPr>
                            </w:pPr>
                            <w:r w:rsidRPr="00087560">
                              <w:rPr>
                                <w:sz w:val="24"/>
                              </w:rPr>
                              <w:t xml:space="preserve">Testing </w:t>
                            </w:r>
                          </w:p>
                          <w:p w:rsidR="0039487C" w:rsidRPr="00087560" w:rsidRDefault="0039487C" w:rsidP="0039487C">
                            <w:pPr>
                              <w:pStyle w:val="ListBullet"/>
                              <w:rPr>
                                <w:sz w:val="24"/>
                              </w:rPr>
                            </w:pPr>
                            <w:r w:rsidRPr="00087560">
                              <w:rPr>
                                <w:sz w:val="24"/>
                              </w:rPr>
                              <w:t>Maintenance</w:t>
                            </w:r>
                          </w:p>
                          <w:p w:rsidR="00833B2D" w:rsidRDefault="008443CD" w:rsidP="0039487C">
                            <w:pPr>
                              <w:pStyle w:val="ContactInfo"/>
                            </w:pP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833B2D" w:rsidRDefault="0092226F">
                            <w:pPr>
                              <w:pStyle w:val="ContactInfo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833B2D" w:rsidRDefault="00E72DC0">
                            <w:pPr>
                              <w:pStyle w:val="ContactInfo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 w:rsidRPr="00E72DC0">
        <w:rPr>
          <w:rFonts w:ascii="Times New Roman" w:hAnsi="Times New Roman" w:cs="Times New Roman"/>
        </w:rPr>
        <w:t>Objective</w:t>
      </w:r>
    </w:p>
    <w:p w:rsidR="00833B2D" w:rsidRPr="00087560" w:rsidRDefault="0092226F" w:rsidP="00354B07">
      <w:p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087560">
        <w:rPr>
          <w:rFonts w:ascii="Times New Roman" w:hAnsi="Times New Roman" w:cs="Times New Roman"/>
          <w:sz w:val="24"/>
          <w:szCs w:val="24"/>
        </w:rPr>
        <w:t>Secure a position in a creative and dynamic work environment where I can apply my skills in web design and development towards re</w:t>
      </w:r>
      <w:r w:rsidR="00877F4F">
        <w:rPr>
          <w:rFonts w:ascii="Times New Roman" w:hAnsi="Times New Roman" w:cs="Times New Roman"/>
          <w:sz w:val="24"/>
          <w:szCs w:val="24"/>
        </w:rPr>
        <w:t>alization of both organization</w:t>
      </w:r>
      <w:r w:rsidRPr="00087560">
        <w:rPr>
          <w:rFonts w:ascii="Times New Roman" w:hAnsi="Times New Roman" w:cs="Times New Roman"/>
          <w:sz w:val="24"/>
          <w:szCs w:val="24"/>
        </w:rPr>
        <w:t xml:space="preserve"> and </w:t>
      </w:r>
      <w:r w:rsidR="009154CC" w:rsidRPr="00087560">
        <w:rPr>
          <w:rFonts w:ascii="Times New Roman" w:hAnsi="Times New Roman" w:cs="Times New Roman"/>
          <w:sz w:val="24"/>
          <w:szCs w:val="24"/>
        </w:rPr>
        <w:t>self-goals</w:t>
      </w:r>
      <w:r w:rsidRPr="00087560">
        <w:rPr>
          <w:rFonts w:ascii="Times New Roman" w:hAnsi="Times New Roman" w:cs="Times New Roman"/>
          <w:sz w:val="24"/>
          <w:szCs w:val="24"/>
        </w:rPr>
        <w:t>.</w:t>
      </w:r>
    </w:p>
    <w:p w:rsidR="00C0665D" w:rsidRPr="00E72DC0" w:rsidRDefault="00833B2D" w:rsidP="00354B07">
      <w:pPr>
        <w:pStyle w:val="SectionHeading"/>
        <w:spacing w:line="360" w:lineRule="auto"/>
        <w:rPr>
          <w:rFonts w:ascii="Times New Roman" w:hAnsi="Times New Roman" w:cs="Times New Roman"/>
        </w:rPr>
      </w:pPr>
      <w:r w:rsidRPr="00E72DC0">
        <w:rPr>
          <w:rFonts w:ascii="Times New Roman" w:hAnsi="Times New Roman" w:cs="Times New Roman"/>
        </w:rPr>
        <w:t>Experience</w:t>
      </w:r>
    </w:p>
    <w:sdt>
      <w:sdtPr>
        <w:rPr>
          <w:rFonts w:ascii="Times New Roman" w:hAnsi="Times New Roman" w:cs="Times New Roman"/>
          <w:sz w:val="20"/>
        </w:rPr>
        <w:id w:val="-1472127747"/>
        <w15:repeatingSection/>
      </w:sdtPr>
      <w:sdtEndPr/>
      <w:sdtContent>
        <w:sdt>
          <w:sdtPr>
            <w:rPr>
              <w:rFonts w:ascii="Times New Roman" w:hAnsi="Times New Roman" w:cs="Times New Roman"/>
              <w:sz w:val="20"/>
            </w:rPr>
            <w:id w:val="-1260518174"/>
            <w:placeholder>
              <w:docPart w:val="3FF69F9D037B4E5AACE2C627F6A428A9"/>
            </w:placeholder>
            <w15:repeatingSectionItem/>
          </w:sdtPr>
          <w:sdtEndPr/>
          <w:sdtContent>
            <w:p w:rsidR="00C0665D" w:rsidRPr="00E72DC0" w:rsidRDefault="009C6E70" w:rsidP="00354B07">
              <w:pPr>
                <w:pStyle w:val="ResumeDate"/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72DC0">
                <w:rPr>
                  <w:rFonts w:ascii="Times New Roman" w:hAnsi="Times New Roman" w:cs="Times New Roman"/>
                  <w:sz w:val="24"/>
                  <w:szCs w:val="24"/>
                </w:rPr>
                <w:t>Migori County Referral Hospital</w:t>
              </w:r>
            </w:p>
            <w:p w:rsidR="00C0665D" w:rsidRPr="00E72DC0" w:rsidRDefault="009C6E70" w:rsidP="00354B07">
              <w:pPr>
                <w:pStyle w:val="Description"/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72DC0">
                <w:rPr>
                  <w:rFonts w:ascii="Times New Roman" w:hAnsi="Times New Roman" w:cs="Times New Roman"/>
                  <w:sz w:val="24"/>
                  <w:szCs w:val="24"/>
                </w:rPr>
                <w:t>Junior Developer</w:t>
              </w:r>
              <w:r w:rsidR="00087560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p>
            <w:p w:rsidR="009C6E70" w:rsidRPr="00087560" w:rsidRDefault="009C6E70" w:rsidP="00354B07">
              <w:pPr>
                <w:pStyle w:val="ListBullet"/>
                <w:spacing w:line="360" w:lineRule="auto"/>
                <w:rPr>
                  <w:rFonts w:ascii="Times New Roman" w:hAnsi="Times New Roman" w:cs="Times New Roman"/>
                  <w:sz w:val="24"/>
                </w:rPr>
              </w:pPr>
              <w:r w:rsidRPr="00087560">
                <w:rPr>
                  <w:rFonts w:ascii="Times New Roman" w:hAnsi="Times New Roman" w:cs="Times New Roman"/>
                  <w:sz w:val="24"/>
                </w:rPr>
                <w:t>Planned, developed, tested and deployed web application.</w:t>
              </w:r>
            </w:p>
            <w:p w:rsidR="009C6E70" w:rsidRPr="00087560" w:rsidRDefault="009C6E70" w:rsidP="00354B07">
              <w:pPr>
                <w:pStyle w:val="ListBullet"/>
                <w:spacing w:line="360" w:lineRule="auto"/>
                <w:rPr>
                  <w:rFonts w:ascii="Times New Roman" w:hAnsi="Times New Roman" w:cs="Times New Roman"/>
                  <w:sz w:val="24"/>
                </w:rPr>
              </w:pPr>
              <w:r w:rsidRPr="00087560">
                <w:rPr>
                  <w:rFonts w:ascii="Times New Roman" w:hAnsi="Times New Roman" w:cs="Times New Roman"/>
                  <w:sz w:val="24"/>
                </w:rPr>
                <w:t>Effectively translated client requirements into app design and requirements.</w:t>
              </w:r>
            </w:p>
            <w:p w:rsidR="009C6E70" w:rsidRPr="00087560" w:rsidRDefault="009C6E70" w:rsidP="00354B07">
              <w:pPr>
                <w:pStyle w:val="ListBullet"/>
                <w:spacing w:line="360" w:lineRule="auto"/>
                <w:rPr>
                  <w:rFonts w:ascii="Times New Roman" w:hAnsi="Times New Roman" w:cs="Times New Roman"/>
                  <w:sz w:val="24"/>
                </w:rPr>
              </w:pPr>
              <w:r w:rsidRPr="00087560">
                <w:rPr>
                  <w:rFonts w:ascii="Times New Roman" w:hAnsi="Times New Roman" w:cs="Times New Roman"/>
                  <w:sz w:val="24"/>
                </w:rPr>
                <w:t xml:space="preserve">Worked well with team and also independently. </w:t>
              </w:r>
            </w:p>
            <w:p w:rsidR="009C6E70" w:rsidRPr="00087560" w:rsidRDefault="009C6E70" w:rsidP="00354B07">
              <w:pPr>
                <w:pStyle w:val="ListBullet"/>
                <w:spacing w:line="360" w:lineRule="auto"/>
                <w:rPr>
                  <w:rFonts w:ascii="Times New Roman" w:hAnsi="Times New Roman" w:cs="Times New Roman"/>
                  <w:sz w:val="24"/>
                </w:rPr>
              </w:pPr>
              <w:r w:rsidRPr="00087560">
                <w:rPr>
                  <w:rFonts w:ascii="Times New Roman" w:hAnsi="Times New Roman" w:cs="Times New Roman"/>
                  <w:sz w:val="24"/>
                </w:rPr>
                <w:t>Software and hardware troubleshooting and maintenance.</w:t>
              </w:r>
            </w:p>
            <w:p w:rsidR="00C1002F" w:rsidRDefault="009C6E70" w:rsidP="00C1002F">
              <w:pPr>
                <w:pStyle w:val="ListBullet"/>
                <w:spacing w:line="360" w:lineRule="auto"/>
                <w:rPr>
                  <w:rFonts w:ascii="Times New Roman" w:hAnsi="Times New Roman" w:cs="Times New Roman"/>
                </w:rPr>
              </w:pPr>
              <w:r w:rsidRPr="00087560">
                <w:rPr>
                  <w:rFonts w:ascii="Times New Roman" w:hAnsi="Times New Roman" w:cs="Times New Roman"/>
                  <w:sz w:val="24"/>
                </w:rPr>
                <w:t xml:space="preserve">Network connections and configurations. </w:t>
              </w:r>
            </w:p>
          </w:sdtContent>
        </w:sdt>
      </w:sdtContent>
    </w:sdt>
    <w:p w:rsidR="00D23983" w:rsidRPr="00C1002F" w:rsidRDefault="00D23983" w:rsidP="00C1002F">
      <w:pPr>
        <w:pStyle w:val="SectionHeading"/>
      </w:pPr>
      <w:r w:rsidRPr="00C1002F">
        <w:t>Skills</w:t>
      </w:r>
      <w:r w:rsidR="00CE36AF" w:rsidRPr="00C1002F">
        <w:t xml:space="preserve"> </w:t>
      </w:r>
    </w:p>
    <w:sdt>
      <w:sdtPr>
        <w:rPr>
          <w:rFonts w:ascii="Times New Roman" w:hAnsi="Times New Roman" w:cs="Times New Roman"/>
          <w:b w:val="0"/>
          <w:bCs w:val="0"/>
          <w:sz w:val="20"/>
        </w:rPr>
        <w:id w:val="890930564"/>
        <w:placeholder>
          <w:docPart w:val="DefaultPlaceholder_-1854013440"/>
        </w:placeholder>
      </w:sdtPr>
      <w:sdtEndPr/>
      <w:sdtContent>
        <w:p w:rsidR="001C0D35" w:rsidRPr="00E72DC0" w:rsidRDefault="00A47B59" w:rsidP="00354B07">
          <w:pPr>
            <w:pStyle w:val="Subsection"/>
            <w:spacing w:line="360" w:lineRule="auto"/>
            <w:rPr>
              <w:rFonts w:ascii="Times New Roman" w:hAnsi="Times New Roman" w:cs="Times New Roman"/>
              <w:sz w:val="22"/>
              <w:u w:val="single"/>
            </w:rPr>
          </w:pPr>
          <w:r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13E5D7B" wp14:editId="609515F1">
                    <wp:simplePos x="0" y="0"/>
                    <wp:positionH relativeFrom="column">
                      <wp:posOffset>2899578</wp:posOffset>
                    </wp:positionH>
                    <wp:positionV relativeFrom="paragraph">
                      <wp:posOffset>141126</wp:posOffset>
                    </wp:positionV>
                    <wp:extent cx="577970" cy="293298"/>
                    <wp:effectExtent l="0" t="0" r="0" b="0"/>
                    <wp:wrapNone/>
                    <wp:docPr id="10" name="Rounded 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7970" cy="293298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4B07" w:rsidRDefault="00354B07" w:rsidP="00354B07">
                                <w:r>
                                  <w:t>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513E5D7B" id="Rounded Rectangle 10" o:spid="_x0000_s1029" style="position:absolute;margin-left:228.3pt;margin-top:11.1pt;width:45.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" fillcolor="#90c5f6 [1300]" stroked="f" strokeweight="2pt">
                    <v:textbox>
                      <w:txbxContent>
                        <w:p w:rsidR="00354B07" w:rsidRDefault="00354B07" w:rsidP="00354B07">
                          <w:r>
                            <w:t>JS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1120F01" wp14:editId="4CD66258">
                    <wp:simplePos x="0" y="0"/>
                    <wp:positionH relativeFrom="column">
                      <wp:posOffset>2262996</wp:posOffset>
                    </wp:positionH>
                    <wp:positionV relativeFrom="paragraph">
                      <wp:posOffset>160919</wp:posOffset>
                    </wp:positionV>
                    <wp:extent cx="577850" cy="292735"/>
                    <wp:effectExtent l="0" t="0" r="0" b="0"/>
                    <wp:wrapNone/>
                    <wp:docPr id="8" name="Rounded 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7850" cy="2927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4B07" w:rsidRDefault="00354B07" w:rsidP="00354B07">
                                <w:r>
                                  <w:t>CSS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1120F01" id="Rounded Rectangle 8" o:spid="_x0000_s1030" style="position:absolute;margin-left:178.2pt;margin-top:12.65pt;width:45.5pt;height:2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" fillcolor="#90c5f6 [1300]" stroked="f" strokeweight="2pt">
                    <v:textbox>
                      <w:txbxContent>
                        <w:p w:rsidR="00354B07" w:rsidRDefault="00354B07" w:rsidP="00354B07">
                          <w:r>
                            <w:t>CSS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D922E9"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787A0A9" wp14:editId="092B534E">
                    <wp:simplePos x="0" y="0"/>
                    <wp:positionH relativeFrom="column">
                      <wp:posOffset>1433710</wp:posOffset>
                    </wp:positionH>
                    <wp:positionV relativeFrom="paragraph">
                      <wp:posOffset>169521</wp:posOffset>
                    </wp:positionV>
                    <wp:extent cx="776378" cy="292735"/>
                    <wp:effectExtent l="0" t="0" r="5080" b="0"/>
                    <wp:wrapNone/>
                    <wp:docPr id="6" name="Rounded 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6378" cy="2927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4B07" w:rsidRDefault="00354B07" w:rsidP="00354B07">
                                <w:r>
                                  <w:t>HTML</w:t>
                                </w:r>
                                <w:r w:rsidR="00A47B59">
                                  <w:t>/JSP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5787A0A9" id="Rounded Rectangle 6" o:spid="_x0000_s1031" style="position:absolute;margin-left:112.9pt;margin-top:13.35pt;width:61.15pt;height:2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" fillcolor="#90c5f6 [1300]" stroked="f" strokeweight="2pt">
                    <v:textbox>
                      <w:txbxContent>
                        <w:p w:rsidR="00354B07" w:rsidRDefault="00354B07" w:rsidP="00354B07">
                          <w:r>
                            <w:t>HTML</w:t>
                          </w:r>
                          <w:r w:rsidR="00A47B59">
                            <w:t>/JSP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D922E9"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E279DFE" wp14:editId="30E4FE21">
                    <wp:simplePos x="0" y="0"/>
                    <wp:positionH relativeFrom="column">
                      <wp:posOffset>743585</wp:posOffset>
                    </wp:positionH>
                    <wp:positionV relativeFrom="paragraph">
                      <wp:posOffset>189709</wp:posOffset>
                    </wp:positionV>
                    <wp:extent cx="577850" cy="301362"/>
                    <wp:effectExtent l="0" t="0" r="0" b="3810"/>
                    <wp:wrapNone/>
                    <wp:docPr id="5" name="Rounded 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7850" cy="30136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4B07" w:rsidRDefault="00354B07" w:rsidP="00354B07">
                                <w:r>
                                  <w:t>JAVA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5E279DFE" id="Rounded Rectangle 5" o:spid="_x0000_s1032" style="position:absolute;margin-left:58.55pt;margin-top:14.95pt;width:45.5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" fillcolor="#90c5f6 [1300]" stroked="f" strokeweight="2pt">
                    <v:textbox>
                      <w:txbxContent>
                        <w:p w:rsidR="00354B07" w:rsidRDefault="00354B07" w:rsidP="00354B07">
                          <w:r>
                            <w:t>JAVA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1C0D35" w:rsidRPr="00E72DC0">
            <w:rPr>
              <w:rFonts w:ascii="Times New Roman" w:hAnsi="Times New Roman" w:cs="Times New Roman"/>
              <w:sz w:val="22"/>
              <w:u w:val="single"/>
            </w:rPr>
            <w:t>TECHNICAL SKILLS</w:t>
          </w:r>
        </w:p>
        <w:p w:rsidR="001C0D35" w:rsidRPr="00E72DC0" w:rsidRDefault="00354B07" w:rsidP="00354B07">
          <w:pPr>
            <w:pStyle w:val="Subsection"/>
            <w:spacing w:line="480" w:lineRule="auto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0579BB70" wp14:editId="2A18774E">
                    <wp:simplePos x="0" y="0"/>
                    <wp:positionH relativeFrom="column">
                      <wp:posOffset>3416995</wp:posOffset>
                    </wp:positionH>
                    <wp:positionV relativeFrom="paragraph">
                      <wp:posOffset>270390</wp:posOffset>
                    </wp:positionV>
                    <wp:extent cx="940280" cy="292735"/>
                    <wp:effectExtent l="0" t="0" r="0" b="0"/>
                    <wp:wrapNone/>
                    <wp:docPr id="16" name="Rounded Rectangle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40280" cy="2927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4B07" w:rsidRDefault="00354B07" w:rsidP="00354B07">
                                <w:r>
                                  <w:t>ANGULAR 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579BB70" id="Rounded Rectangle 16" o:spid="_x0000_s1033" style="position:absolute;margin-left:269.05pt;margin-top:21.3pt;width:74.05pt;height:2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" fillcolor="#90c5f6 [1300]" stroked="f" strokeweight="2pt">
                    <v:textbox>
                      <w:txbxContent>
                        <w:p w:rsidR="00354B07" w:rsidRDefault="00354B07" w:rsidP="00354B07">
                          <w:r>
                            <w:t>ANGULAR JS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07A5A6FC" wp14:editId="7903B522">
                    <wp:simplePos x="0" y="0"/>
                    <wp:positionH relativeFrom="column">
                      <wp:posOffset>2667503</wp:posOffset>
                    </wp:positionH>
                    <wp:positionV relativeFrom="paragraph">
                      <wp:posOffset>261764</wp:posOffset>
                    </wp:positionV>
                    <wp:extent cx="690113" cy="292735"/>
                    <wp:effectExtent l="0" t="0" r="0" b="0"/>
                    <wp:wrapNone/>
                    <wp:docPr id="15" name="Rounded Rectangle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0113" cy="2927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4B07" w:rsidRDefault="00354B07" w:rsidP="00354B07">
                                <w:r>
                                  <w:t>JQUERY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7A5A6FC" id="Rounded Rectangle 15" o:spid="_x0000_s1034" style="position:absolute;margin-left:210.05pt;margin-top:20.6pt;width:54.35pt;height:2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" fillcolor="#90c5f6 [1300]" stroked="f" strokeweight="2pt">
                    <v:textbox>
                      <w:txbxContent>
                        <w:p w:rsidR="00354B07" w:rsidRDefault="00354B07" w:rsidP="00354B07">
                          <w:r>
                            <w:t>JQUERY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1E48E445" wp14:editId="6D69FBE9">
                    <wp:simplePos x="0" y="0"/>
                    <wp:positionH relativeFrom="column">
                      <wp:posOffset>1752887</wp:posOffset>
                    </wp:positionH>
                    <wp:positionV relativeFrom="paragraph">
                      <wp:posOffset>267611</wp:posOffset>
                    </wp:positionV>
                    <wp:extent cx="836762" cy="292735"/>
                    <wp:effectExtent l="0" t="0" r="1905" b="0"/>
                    <wp:wrapNone/>
                    <wp:docPr id="17" name="Rounded Rectangl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36762" cy="2927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4B07" w:rsidRDefault="00354B07" w:rsidP="00354B07">
                                <w:r>
                                  <w:t>HIBERNATE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E48E445" id="Rounded Rectangle 17" o:spid="_x0000_s1035" style="position:absolute;margin-left:138pt;margin-top:21.05pt;width:65.9pt;height:2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" fillcolor="#90c5f6 [1300]" stroked="f" strokeweight="2pt">
                    <v:textbox>
                      <w:txbxContent>
                        <w:p w:rsidR="00354B07" w:rsidRDefault="00354B07" w:rsidP="00354B07">
                          <w:r>
                            <w:t>HIBERNATE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15F2197A" wp14:editId="03C80C4E">
                    <wp:simplePos x="0" y="0"/>
                    <wp:positionH relativeFrom="column">
                      <wp:posOffset>769357</wp:posOffset>
                    </wp:positionH>
                    <wp:positionV relativeFrom="paragraph">
                      <wp:posOffset>270391</wp:posOffset>
                    </wp:positionV>
                    <wp:extent cx="914400" cy="292735"/>
                    <wp:effectExtent l="0" t="0" r="0" b="0"/>
                    <wp:wrapNone/>
                    <wp:docPr id="13" name="Rounded Rectangle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14400" cy="2927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54B07" w:rsidRDefault="00354B07" w:rsidP="00354B07">
                                <w:r>
                                  <w:t>SPRING MVC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5F2197A" id="Rounded Rectangle 13" o:spid="_x0000_s1036" style="position:absolute;margin-left:60.6pt;margin-top:21.3pt;width:1in;height:2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" fillcolor="#90c5f6 [1300]" stroked="f" strokeweight="2pt">
                    <v:textbox>
                      <w:txbxContent>
                        <w:p w:rsidR="00354B07" w:rsidRDefault="00354B07" w:rsidP="00354B07">
                          <w:r>
                            <w:t>SPRING MVC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1C0D35" w:rsidRPr="00E72DC0">
            <w:rPr>
              <w:rFonts w:ascii="Times New Roman" w:hAnsi="Times New Roman" w:cs="Times New Roman"/>
              <w:sz w:val="20"/>
            </w:rPr>
            <w:t>Languages</w:t>
          </w:r>
          <w:r w:rsidR="001C0D35" w:rsidRPr="00E72DC0">
            <w:rPr>
              <w:rFonts w:ascii="Times New Roman" w:hAnsi="Times New Roman" w:cs="Times New Roman"/>
              <w:sz w:val="22"/>
              <w:szCs w:val="22"/>
            </w:rPr>
            <w:t xml:space="preserve">: </w:t>
          </w:r>
        </w:p>
        <w:p w:rsidR="001C0D35" w:rsidRPr="00E72DC0" w:rsidRDefault="00CB5A48" w:rsidP="00354B07">
          <w:pPr>
            <w:pStyle w:val="Subsection"/>
            <w:spacing w:line="480" w:lineRule="auto"/>
            <w:rPr>
              <w:rStyle w:val="Style1Char"/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758C16EA" wp14:editId="1A57FF54">
                    <wp:simplePos x="0" y="0"/>
                    <wp:positionH relativeFrom="column">
                      <wp:posOffset>1338532</wp:posOffset>
                    </wp:positionH>
                    <wp:positionV relativeFrom="paragraph">
                      <wp:posOffset>282563</wp:posOffset>
                    </wp:positionV>
                    <wp:extent cx="621101" cy="293298"/>
                    <wp:effectExtent l="0" t="0" r="7620" b="0"/>
                    <wp:wrapNone/>
                    <wp:docPr id="18" name="Rounded Rectangl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1101" cy="293298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A48" w:rsidRDefault="00CB5A48" w:rsidP="00354B07">
                                <w:r>
                                  <w:t>MYSQL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758C16EA" id="Rounded Rectangle 18" o:spid="_x0000_s1037" style="position:absolute;margin-left:105.4pt;margin-top:22.25pt;width:48.9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" fillcolor="#90c5f6 [1300]" stroked="f" strokeweight="2pt">
                    <v:textbox>
                      <w:txbxContent>
                        <w:p w:rsidR="00CB5A48" w:rsidRDefault="00CB5A48" w:rsidP="00354B07">
                          <w:r>
                            <w:t>MYSQL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1C0D35" w:rsidRPr="00E72DC0">
            <w:rPr>
              <w:rFonts w:ascii="Times New Roman" w:hAnsi="Times New Roman" w:cs="Times New Roman"/>
              <w:sz w:val="20"/>
            </w:rPr>
            <w:t>Frameworks</w:t>
          </w:r>
          <w:r w:rsidR="001C0D35" w:rsidRPr="00E72DC0">
            <w:rPr>
              <w:rFonts w:ascii="Times New Roman" w:hAnsi="Times New Roman" w:cs="Times New Roman"/>
              <w:sz w:val="22"/>
              <w:szCs w:val="22"/>
            </w:rPr>
            <w:t>:</w:t>
          </w:r>
        </w:p>
        <w:p w:rsidR="001C0D35" w:rsidRPr="00E72DC0" w:rsidRDefault="00D922E9" w:rsidP="00354B07">
          <w:pPr>
            <w:pStyle w:val="Subsection"/>
            <w:spacing w:line="480" w:lineRule="auto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6E43C067" wp14:editId="383922E2">
                    <wp:simplePos x="0" y="0"/>
                    <wp:positionH relativeFrom="column">
                      <wp:posOffset>2063186</wp:posOffset>
                    </wp:positionH>
                    <wp:positionV relativeFrom="paragraph">
                      <wp:posOffset>254635</wp:posOffset>
                    </wp:positionV>
                    <wp:extent cx="879894" cy="292735"/>
                    <wp:effectExtent l="0" t="0" r="0" b="0"/>
                    <wp:wrapNone/>
                    <wp:docPr id="26" name="Rounded Rectangl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79894" cy="2927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22E9" w:rsidRDefault="00D922E9" w:rsidP="00354B07">
                                <w:r>
                                  <w:t>BOOTSTRAP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E43C067" id="Rounded Rectangle 26" o:spid="_x0000_s1038" style="position:absolute;margin-left:162.45pt;margin-top:20.05pt;width:69.3pt;height:23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" fillcolor="#90c5f6 [1300]" stroked="f" strokeweight="2pt">
                    <v:textbox>
                      <w:txbxContent>
                        <w:p w:rsidR="00D922E9" w:rsidRDefault="00D922E9" w:rsidP="00354B07">
                          <w:r>
                            <w:t>BOOTSTRAP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CB5A48"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1AF94B5A" wp14:editId="68CC7BC2">
                    <wp:simplePos x="0" y="0"/>
                    <wp:positionH relativeFrom="column">
                      <wp:posOffset>1292297</wp:posOffset>
                    </wp:positionH>
                    <wp:positionV relativeFrom="paragraph">
                      <wp:posOffset>268869</wp:posOffset>
                    </wp:positionV>
                    <wp:extent cx="690113" cy="292735"/>
                    <wp:effectExtent l="0" t="0" r="0" b="0"/>
                    <wp:wrapNone/>
                    <wp:docPr id="20" name="Rounded Rectangl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0113" cy="2927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A48" w:rsidRDefault="00CB5A48" w:rsidP="00354B07">
                                <w:r>
                                  <w:t>SCRUM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AF94B5A" id="Rounded Rectangle 20" o:spid="_x0000_s1039" style="position:absolute;margin-left:101.75pt;margin-top:21.15pt;width:54.35pt;height:23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" fillcolor="#90c5f6 [1300]" stroked="f" strokeweight="2pt">
                    <v:textbox>
                      <w:txbxContent>
                        <w:p w:rsidR="00CB5A48" w:rsidRDefault="00CB5A48" w:rsidP="00354B07">
                          <w:r>
                            <w:t>SCRUM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CB5A48"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07B4B26F" wp14:editId="3A2E0C2A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272751</wp:posOffset>
                    </wp:positionV>
                    <wp:extent cx="690113" cy="292735"/>
                    <wp:effectExtent l="0" t="0" r="0" b="0"/>
                    <wp:wrapNone/>
                    <wp:docPr id="19" name="Rounded Rectangle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0113" cy="2927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A48" w:rsidRDefault="00CB5A48" w:rsidP="00354B07">
                                <w:r>
                                  <w:t>JAVA FX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7B4B26F" id="Rounded Rectangle 19" o:spid="_x0000_s1040" style="position:absolute;margin-left:0;margin-top:21.5pt;width:54.35pt;height:23.05pt;z-index:2516858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" fillcolor="#90c5f6 [1300]" stroked="f" strokeweight="2pt">
                    <v:textbox>
                      <w:txbxContent>
                        <w:p w:rsidR="00CB5A48" w:rsidRDefault="00CB5A48" w:rsidP="00354B07">
                          <w:r>
                            <w:t>JAVA FX</w:t>
                          </w:r>
                        </w:p>
                      </w:txbxContent>
                    </v:textbox>
                    <w10:wrap anchorx="page"/>
                  </v:roundrect>
                </w:pict>
              </mc:Fallback>
            </mc:AlternateContent>
          </w:r>
          <w:r w:rsidR="001C0D35" w:rsidRPr="00E72DC0">
            <w:rPr>
              <w:rFonts w:ascii="Times New Roman" w:hAnsi="Times New Roman" w:cs="Times New Roman"/>
              <w:sz w:val="20"/>
            </w:rPr>
            <w:t>Database Management</w:t>
          </w:r>
          <w:r w:rsidR="001C0D35" w:rsidRPr="00E72DC0">
            <w:rPr>
              <w:rFonts w:ascii="Times New Roman" w:hAnsi="Times New Roman" w:cs="Times New Roman"/>
              <w:sz w:val="22"/>
              <w:szCs w:val="22"/>
            </w:rPr>
            <w:t>:</w:t>
          </w:r>
        </w:p>
        <w:p w:rsidR="001C0D35" w:rsidRPr="00E72DC0" w:rsidRDefault="00D922E9" w:rsidP="00354B07">
          <w:pPr>
            <w:pStyle w:val="Subsection"/>
            <w:spacing w:line="480" w:lineRule="auto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6BB03DD1" wp14:editId="63406BEA">
                    <wp:simplePos x="0" y="0"/>
                    <wp:positionH relativeFrom="column">
                      <wp:posOffset>2019396</wp:posOffset>
                    </wp:positionH>
                    <wp:positionV relativeFrom="paragraph">
                      <wp:posOffset>270833</wp:posOffset>
                    </wp:positionV>
                    <wp:extent cx="542961" cy="292735"/>
                    <wp:effectExtent l="0" t="0" r="9525" b="0"/>
                    <wp:wrapNone/>
                    <wp:docPr id="22" name="Rounded Rectangl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2961" cy="2927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A48" w:rsidRDefault="00CB5A48" w:rsidP="00354B07">
                                <w:r>
                                  <w:t>UNIX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6BB03DD1" id="Rounded Rectangle 22" o:spid="_x0000_s1041" style="position:absolute;margin-left:159pt;margin-top:21.35pt;width:42.75pt;height:23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" fillcolor="#90c5f6 [1300]" stroked="f" strokeweight="2pt">
                    <v:textbox>
                      <w:txbxContent>
                        <w:p w:rsidR="00CB5A48" w:rsidRDefault="00CB5A48" w:rsidP="00354B07">
                          <w:r>
                            <w:t>UNIX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CB5A48"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56A6FDB5" wp14:editId="5F5FE151">
                    <wp:simplePos x="0" y="0"/>
                    <wp:positionH relativeFrom="column">
                      <wp:posOffset>1087491</wp:posOffset>
                    </wp:positionH>
                    <wp:positionV relativeFrom="paragraph">
                      <wp:posOffset>279508</wp:posOffset>
                    </wp:positionV>
                    <wp:extent cx="802257" cy="292735"/>
                    <wp:effectExtent l="0" t="0" r="0" b="0"/>
                    <wp:wrapNone/>
                    <wp:docPr id="21" name="Rounded Rectangl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02257" cy="2927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A48" w:rsidRDefault="00CB5A48" w:rsidP="00354B07">
                                <w:r>
                                  <w:t>WINDOWS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56A6FDB5" id="Rounded Rectangle 21" o:spid="_x0000_s1042" style="position:absolute;margin-left:85.65pt;margin-top:22pt;width:63.15pt;height:2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" fillcolor="#90c5f6 [1300]" stroked="f" strokeweight="2pt">
                    <v:textbox>
                      <w:txbxContent>
                        <w:p w:rsidR="00CB5A48" w:rsidRDefault="00CB5A48" w:rsidP="00354B07">
                          <w:r>
                            <w:t>WINDOWS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1C0D35" w:rsidRPr="00E72DC0">
            <w:rPr>
              <w:rFonts w:ascii="Times New Roman" w:hAnsi="Times New Roman" w:cs="Times New Roman"/>
              <w:sz w:val="20"/>
            </w:rPr>
            <w:t>Other</w:t>
          </w:r>
          <w:r w:rsidR="001C0D35" w:rsidRPr="00E72DC0">
            <w:rPr>
              <w:rFonts w:ascii="Times New Roman" w:hAnsi="Times New Roman" w:cs="Times New Roman"/>
              <w:sz w:val="22"/>
              <w:szCs w:val="22"/>
            </w:rPr>
            <w:t>:</w:t>
          </w:r>
          <w:r w:rsidR="00B920CF" w:rsidRPr="00E72DC0">
            <w:rPr>
              <w:rFonts w:ascii="Times New Roman" w:hAnsi="Times New Roman" w:cs="Times New Roman"/>
              <w:sz w:val="22"/>
              <w:szCs w:val="22"/>
            </w:rPr>
            <w:t xml:space="preserve"> </w:t>
          </w:r>
        </w:p>
        <w:p w:rsidR="001C0D35" w:rsidRPr="00E72DC0" w:rsidRDefault="00CB5A48" w:rsidP="00354B07">
          <w:pPr>
            <w:pStyle w:val="Subsection"/>
            <w:spacing w:line="480" w:lineRule="auto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7968D100" wp14:editId="4526EC3A">
                    <wp:simplePos x="0" y="0"/>
                    <wp:positionH relativeFrom="column">
                      <wp:posOffset>1287169</wp:posOffset>
                    </wp:positionH>
                    <wp:positionV relativeFrom="paragraph">
                      <wp:posOffset>268977</wp:posOffset>
                    </wp:positionV>
                    <wp:extent cx="672860" cy="292735"/>
                    <wp:effectExtent l="0" t="0" r="0" b="0"/>
                    <wp:wrapNone/>
                    <wp:docPr id="23" name="Rounded Rectangl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2860" cy="2927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A48" w:rsidRDefault="00CB5A48" w:rsidP="00354B07">
                                <w:r>
                                  <w:t>GITHUB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7968D100" id="Rounded Rectangle 23" o:spid="_x0000_s1043" style="position:absolute;margin-left:101.35pt;margin-top:21.2pt;width:53pt;height:23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" fillcolor="#90c5f6 [1300]" stroked="f" strokeweight="2pt">
                    <v:textbox>
                      <w:txbxContent>
                        <w:p w:rsidR="00CB5A48" w:rsidRDefault="00CB5A48" w:rsidP="00354B07">
                          <w:r>
                            <w:t>GITHUB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1C0D35" w:rsidRPr="00E72DC0">
            <w:rPr>
              <w:rFonts w:ascii="Times New Roman" w:hAnsi="Times New Roman" w:cs="Times New Roman"/>
              <w:sz w:val="20"/>
            </w:rPr>
            <w:t>Operating System</w:t>
          </w:r>
          <w:r w:rsidR="001C0D35" w:rsidRPr="00E72DC0">
            <w:rPr>
              <w:rFonts w:ascii="Times New Roman" w:hAnsi="Times New Roman" w:cs="Times New Roman"/>
              <w:sz w:val="22"/>
              <w:szCs w:val="22"/>
            </w:rPr>
            <w:t>:</w:t>
          </w:r>
          <w:r w:rsidR="00B920CF" w:rsidRPr="00E72DC0">
            <w:rPr>
              <w:rFonts w:ascii="Times New Roman" w:hAnsi="Times New Roman" w:cs="Times New Roman"/>
              <w:sz w:val="22"/>
              <w:szCs w:val="22"/>
            </w:rPr>
            <w:t xml:space="preserve"> </w:t>
          </w:r>
        </w:p>
        <w:p w:rsidR="001C0D35" w:rsidRPr="00E72DC0" w:rsidRDefault="00CB5A48" w:rsidP="00354B07">
          <w:pPr>
            <w:pStyle w:val="Subsection"/>
            <w:spacing w:line="480" w:lineRule="auto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1C18A326" wp14:editId="783798E8">
                    <wp:simplePos x="0" y="0"/>
                    <wp:positionH relativeFrom="column">
                      <wp:posOffset>709091</wp:posOffset>
                    </wp:positionH>
                    <wp:positionV relativeFrom="paragraph">
                      <wp:posOffset>240749</wp:posOffset>
                    </wp:positionV>
                    <wp:extent cx="664234" cy="292735"/>
                    <wp:effectExtent l="0" t="0" r="2540" b="0"/>
                    <wp:wrapNone/>
                    <wp:docPr id="24" name="Rounded Rectangl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4234" cy="2927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A48" w:rsidRDefault="00CB5A48" w:rsidP="00354B07">
                                <w:r>
                                  <w:t>MAVEN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C18A326" id="Rounded Rectangle 24" o:spid="_x0000_s1044" style="position:absolute;margin-left:55.85pt;margin-top:18.95pt;width:52.3pt;height:23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" fillcolor="#90c5f6 [1300]" stroked="f" strokeweight="2pt">
                    <v:textbox>
                      <w:txbxContent>
                        <w:p w:rsidR="00CB5A48" w:rsidRDefault="00CB5A48" w:rsidP="00354B07">
                          <w:r>
                            <w:t>MAVEN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1C0D35" w:rsidRPr="00E72DC0">
            <w:rPr>
              <w:rFonts w:ascii="Times New Roman" w:hAnsi="Times New Roman" w:cs="Times New Roman"/>
              <w:sz w:val="20"/>
            </w:rPr>
            <w:t>Content Management</w:t>
          </w:r>
          <w:r w:rsidR="001C0D35" w:rsidRPr="00E72DC0">
            <w:rPr>
              <w:rFonts w:ascii="Times New Roman" w:hAnsi="Times New Roman" w:cs="Times New Roman"/>
              <w:sz w:val="22"/>
              <w:szCs w:val="22"/>
            </w:rPr>
            <w:t>:</w:t>
          </w:r>
          <w:r w:rsidR="00B920CF" w:rsidRPr="00E72DC0">
            <w:rPr>
              <w:rFonts w:ascii="Times New Roman" w:hAnsi="Times New Roman" w:cs="Times New Roman"/>
              <w:sz w:val="22"/>
              <w:szCs w:val="22"/>
            </w:rPr>
            <w:t xml:space="preserve"> </w:t>
          </w:r>
        </w:p>
        <w:p w:rsidR="001C0D35" w:rsidRPr="00E72DC0" w:rsidRDefault="00CB5A48" w:rsidP="00354B07">
          <w:pPr>
            <w:pStyle w:val="Subsection"/>
            <w:spacing w:line="480" w:lineRule="auto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17C521E6" wp14:editId="00B22231">
                    <wp:simplePos x="0" y="0"/>
                    <wp:positionH relativeFrom="column">
                      <wp:posOffset>492916</wp:posOffset>
                    </wp:positionH>
                    <wp:positionV relativeFrom="paragraph">
                      <wp:posOffset>255858</wp:posOffset>
                    </wp:positionV>
                    <wp:extent cx="715993" cy="292735"/>
                    <wp:effectExtent l="0" t="0" r="8255" b="0"/>
                    <wp:wrapNone/>
                    <wp:docPr id="25" name="Rounded Rectangl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5993" cy="292735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B5A48" w:rsidRDefault="00CB5A48" w:rsidP="00354B07">
                                <w:r>
                                  <w:t>TOMCAT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7C521E6" id="Rounded Rectangle 25" o:spid="_x0000_s1045" style="position:absolute;margin-left:38.8pt;margin-top:20.15pt;width:56.4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" fillcolor="#90c5f6 [1300]" stroked="f" strokeweight="2pt">
                    <v:textbox>
                      <w:txbxContent>
                        <w:p w:rsidR="00CB5A48" w:rsidRDefault="00CB5A48" w:rsidP="00354B07">
                          <w:r>
                            <w:t>TOMCAT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1C0D35" w:rsidRPr="00E72DC0">
            <w:rPr>
              <w:rFonts w:ascii="Times New Roman" w:hAnsi="Times New Roman" w:cs="Times New Roman"/>
              <w:sz w:val="20"/>
            </w:rPr>
            <w:t>Packaging</w:t>
          </w:r>
          <w:r w:rsidR="001C0D35" w:rsidRPr="00E72DC0">
            <w:rPr>
              <w:rFonts w:ascii="Times New Roman" w:hAnsi="Times New Roman" w:cs="Times New Roman"/>
              <w:sz w:val="22"/>
              <w:szCs w:val="22"/>
            </w:rPr>
            <w:t>:</w:t>
          </w:r>
          <w:r w:rsidR="00B920CF" w:rsidRPr="00E72DC0">
            <w:rPr>
              <w:rStyle w:val="Style1Char"/>
              <w:rFonts w:ascii="Times New Roman" w:hAnsi="Times New Roman" w:cs="Times New Roman"/>
            </w:rPr>
            <w:t xml:space="preserve"> </w:t>
          </w:r>
        </w:p>
        <w:p w:rsidR="00B920CF" w:rsidRPr="00E72DC0" w:rsidRDefault="001C0D35" w:rsidP="00354B07">
          <w:pPr>
            <w:pStyle w:val="Subsection"/>
            <w:spacing w:line="480" w:lineRule="auto"/>
            <w:rPr>
              <w:rStyle w:val="Style1Char"/>
              <w:rFonts w:ascii="Times New Roman" w:hAnsi="Times New Roman" w:cs="Times New Roman"/>
            </w:rPr>
          </w:pPr>
          <w:r w:rsidRPr="00E72DC0">
            <w:rPr>
              <w:rFonts w:ascii="Times New Roman" w:hAnsi="Times New Roman" w:cs="Times New Roman"/>
              <w:sz w:val="20"/>
            </w:rPr>
            <w:t>Server</w:t>
          </w:r>
          <w:r w:rsidRPr="00E72DC0">
            <w:rPr>
              <w:rFonts w:ascii="Times New Roman" w:hAnsi="Times New Roman" w:cs="Times New Roman"/>
              <w:sz w:val="22"/>
              <w:szCs w:val="22"/>
            </w:rPr>
            <w:t>:</w:t>
          </w:r>
          <w:r w:rsidR="00B920CF" w:rsidRPr="00E72DC0">
            <w:rPr>
              <w:rFonts w:ascii="Times New Roman" w:hAnsi="Times New Roman" w:cs="Times New Roman"/>
              <w:sz w:val="22"/>
              <w:szCs w:val="22"/>
            </w:rPr>
            <w:t xml:space="preserve"> </w:t>
          </w:r>
        </w:p>
        <w:p w:rsidR="00B920CF" w:rsidRPr="00E72DC0" w:rsidRDefault="00B920CF" w:rsidP="00354B07">
          <w:pPr>
            <w:pStyle w:val="Subsection"/>
            <w:spacing w:line="360" w:lineRule="auto"/>
            <w:rPr>
              <w:rStyle w:val="Style1Char"/>
              <w:rFonts w:ascii="Times New Roman" w:hAnsi="Times New Roman" w:cs="Times New Roman"/>
            </w:rPr>
          </w:pPr>
        </w:p>
        <w:p w:rsidR="00B920CF" w:rsidRPr="00E72DC0" w:rsidRDefault="00B920CF" w:rsidP="00354B07">
          <w:pPr>
            <w:pStyle w:val="Subsection"/>
            <w:spacing w:line="360" w:lineRule="auto"/>
            <w:rPr>
              <w:rStyle w:val="Style1Char"/>
              <w:rFonts w:ascii="Times New Roman" w:hAnsi="Times New Roman" w:cs="Times New Roman"/>
              <w:b/>
              <w:bCs/>
              <w:szCs w:val="20"/>
              <w:u w:val="single"/>
            </w:rPr>
          </w:pPr>
          <w:r w:rsidRPr="00E72DC0">
            <w:rPr>
              <w:rStyle w:val="Style1Char"/>
              <w:rFonts w:ascii="Times New Roman" w:hAnsi="Times New Roman" w:cs="Times New Roman"/>
              <w:b/>
              <w:bCs/>
              <w:szCs w:val="20"/>
              <w:u w:val="single"/>
            </w:rPr>
            <w:t>SOFT SKILLS</w:t>
          </w:r>
        </w:p>
        <w:p w:rsidR="00B920CF" w:rsidRPr="00E72DC0" w:rsidRDefault="00D922E9" w:rsidP="00354B07">
          <w:pPr>
            <w:pStyle w:val="Subsection"/>
            <w:spacing w:line="360" w:lineRule="auto"/>
            <w:rPr>
              <w:rFonts w:ascii="Times New Roman" w:hAnsi="Times New Roman" w:cs="Times New Roman"/>
              <w:b w:val="0"/>
              <w:sz w:val="22"/>
            </w:rPr>
          </w:pPr>
          <w:r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2BB35242" wp14:editId="196780E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72426</wp:posOffset>
                    </wp:positionV>
                    <wp:extent cx="1242203" cy="293298"/>
                    <wp:effectExtent l="57150" t="57150" r="358140" b="335915"/>
                    <wp:wrapNone/>
                    <wp:docPr id="28" name="Rounded Rectangle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42203" cy="293298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22E9" w:rsidRDefault="00D922E9" w:rsidP="00E72DC0">
                                <w:pPr>
                                  <w:jc w:val="center"/>
                                </w:pPr>
                                <w:r>
                                  <w:t>Team 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BB35242" id="Rounded Rectangle 28" o:spid="_x0000_s1046" style="position:absolute;margin-left:46.6pt;margin-top:5.7pt;width:97.8pt;height:23.1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" fillcolor="#90c5f6 [1300]" stroked="f" strokeweight="2pt">
                    <v:shadow on="t" color="black" opacity="19660f" offset="4.49014mm,4.49014mm"/>
                    <v:textbox>
                      <w:txbxContent>
                        <w:p w:rsidR="00D922E9" w:rsidRDefault="00D922E9" w:rsidP="00E72DC0">
                          <w:pPr>
                            <w:jc w:val="center"/>
                          </w:pPr>
                          <w:r>
                            <w:t>Team work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C9D180" wp14:editId="0376E755">
                    <wp:simplePos x="0" y="0"/>
                    <wp:positionH relativeFrom="page">
                      <wp:align>center</wp:align>
                    </wp:positionH>
                    <wp:positionV relativeFrom="paragraph">
                      <wp:posOffset>70065</wp:posOffset>
                    </wp:positionV>
                    <wp:extent cx="1242203" cy="293298"/>
                    <wp:effectExtent l="57150" t="57150" r="358140" b="335915"/>
                    <wp:wrapNone/>
                    <wp:docPr id="3" name="Rounded 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42203" cy="293298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72DC0" w:rsidRDefault="00E72DC0" w:rsidP="00E72DC0">
                                <w:pPr>
                                  <w:jc w:val="center"/>
                                </w:pPr>
                                <w:r>
                                  <w:t>Problem solving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32C9D180" id="Rounded Rectangle 3" o:spid="_x0000_s1047" style="position:absolute;margin-left:0;margin-top:5.5pt;width:97.8pt;height:23.1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" fillcolor="#90c5f6 [1300]" stroked="f" strokeweight="2pt">
                    <v:shadow on="t" color="black" opacity="19660f" offset="4.49014mm,4.49014mm"/>
                    <v:textbox>
                      <w:txbxContent>
                        <w:p w:rsidR="00E72DC0" w:rsidRDefault="00E72DC0" w:rsidP="00E72DC0">
                          <w:pPr>
                            <w:jc w:val="center"/>
                          </w:pPr>
                          <w:r>
                            <w:t>Problem solving</w:t>
                          </w:r>
                        </w:p>
                      </w:txbxContent>
                    </v:textbox>
                    <w10:wrap anchorx="page"/>
                  </v:roundrect>
                </w:pict>
              </mc:Fallback>
            </mc:AlternateContent>
          </w:r>
          <w:r>
            <w:rPr>
              <w:rFonts w:ascii="Times New Roman" w:hAnsi="Times New Roman" w:cs="Times New Roman"/>
              <w:b w:val="0"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03955477" wp14:editId="12D60FA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67190</wp:posOffset>
                    </wp:positionV>
                    <wp:extent cx="1242203" cy="293298"/>
                    <wp:effectExtent l="57150" t="57150" r="358140" b="335915"/>
                    <wp:wrapNone/>
                    <wp:docPr id="27" name="Rounded Rectangle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42203" cy="293298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22E9" w:rsidRDefault="00D922E9" w:rsidP="00E72DC0">
                                <w:pPr>
                                  <w:jc w:val="center"/>
                                </w:pPr>
                                <w:r>
                                  <w:t>Time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3955477" id="Rounded Rectangle 27" o:spid="_x0000_s1048" style="position:absolute;margin-left:0;margin-top:5.3pt;width:97.8pt;height:23.1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" fillcolor="#90c5f6 [1300]" stroked="f" strokeweight="2pt">
                    <v:shadow on="t" color="black" opacity="19660f" offset="4.49014mm,4.49014mm"/>
                    <v:textbox>
                      <w:txbxContent>
                        <w:p w:rsidR="00D922E9" w:rsidRDefault="00D922E9" w:rsidP="00E72DC0">
                          <w:pPr>
                            <w:jc w:val="center"/>
                          </w:pPr>
                          <w:r>
                            <w:t>Time management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</w:p>
        <w:p w:rsidR="00B920CF" w:rsidRPr="00E72DC0" w:rsidRDefault="00D922E9" w:rsidP="00354B07">
          <w:pPr>
            <w:spacing w:line="36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2C99A2D6" wp14:editId="1D08C01D">
                    <wp:simplePos x="0" y="0"/>
                    <wp:positionH relativeFrom="page">
                      <wp:posOffset>6150633</wp:posOffset>
                    </wp:positionH>
                    <wp:positionV relativeFrom="paragraph">
                      <wp:posOffset>166693</wp:posOffset>
                    </wp:positionV>
                    <wp:extent cx="1509623" cy="293298"/>
                    <wp:effectExtent l="57150" t="57150" r="357505" b="335915"/>
                    <wp:wrapNone/>
                    <wp:docPr id="31" name="Rounded Rectangle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09623" cy="293298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22E9" w:rsidRDefault="00D922E9" w:rsidP="00E72DC0">
                                <w:pPr>
                                  <w:jc w:val="center"/>
                                </w:pPr>
                                <w:r>
                                  <w:t xml:space="preserve">HONEST AND RELIABLE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C99A2D6" id="Rounded Rectangle 31" o:spid="_x0000_s1049" style="position:absolute;margin-left:484.3pt;margin-top:13.15pt;width:118.85pt;height:23.1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" fillcolor="#90c5f6 [1300]" stroked="f" strokeweight="2pt">
                    <v:shadow on="t" color="black" opacity="19660f" offset="4.49014mm,4.49014mm"/>
                    <v:textbox>
                      <w:txbxContent>
                        <w:p w:rsidR="00D922E9" w:rsidRDefault="00D922E9" w:rsidP="00E72DC0">
                          <w:pPr>
                            <w:jc w:val="center"/>
                          </w:pPr>
                          <w:r>
                            <w:t xml:space="preserve">HONEST AND RELIABLE </w:t>
                          </w:r>
                        </w:p>
                      </w:txbxContent>
                    </v:textbox>
                    <w10:wrap anchorx="page"/>
                  </v:round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 wp14:anchorId="76AA2D84" wp14:editId="79A1250C">
                    <wp:simplePos x="0" y="0"/>
                    <wp:positionH relativeFrom="page">
                      <wp:posOffset>5046453</wp:posOffset>
                    </wp:positionH>
                    <wp:positionV relativeFrom="paragraph">
                      <wp:posOffset>166693</wp:posOffset>
                    </wp:positionV>
                    <wp:extent cx="1043796" cy="293298"/>
                    <wp:effectExtent l="57150" t="57150" r="366395" b="335915"/>
                    <wp:wrapNone/>
                    <wp:docPr id="30" name="Rounded Rectangl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43796" cy="293298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22E9" w:rsidRDefault="00D922E9" w:rsidP="00E72DC0">
                                <w:pPr>
                                  <w:jc w:val="center"/>
                                </w:pPr>
                                <w:r>
                                  <w:t xml:space="preserve">Fast Learner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76AA2D84" id="Rounded Rectangle 30" o:spid="_x0000_s1050" style="position:absolute;margin-left:397.35pt;margin-top:13.15pt;width:82.2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" fillcolor="#90c5f6 [1300]" stroked="f" strokeweight="2pt">
                    <v:shadow on="t" color="black" opacity="19660f" offset="4.49014mm,4.49014mm"/>
                    <v:textbox>
                      <w:txbxContent>
                        <w:p w:rsidR="00D922E9" w:rsidRDefault="00D922E9" w:rsidP="00E72DC0">
                          <w:pPr>
                            <w:jc w:val="center"/>
                          </w:pPr>
                          <w:r>
                            <w:t xml:space="preserve">Fast Learner </w:t>
                          </w:r>
                        </w:p>
                      </w:txbxContent>
                    </v:textbox>
                    <w10:wrap anchorx="page"/>
                  </v:round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noProof/>
              <w:sz w:val="2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706368" behindDoc="0" locked="0" layoutInCell="1" allowOverlap="1" wp14:anchorId="1E77B5CC" wp14:editId="718605D5">
                    <wp:simplePos x="0" y="0"/>
                    <wp:positionH relativeFrom="page">
                      <wp:posOffset>3114136</wp:posOffset>
                    </wp:positionH>
                    <wp:positionV relativeFrom="paragraph">
                      <wp:posOffset>183946</wp:posOffset>
                    </wp:positionV>
                    <wp:extent cx="1888682" cy="293298"/>
                    <wp:effectExtent l="57150" t="57150" r="359410" b="335915"/>
                    <wp:wrapNone/>
                    <wp:docPr id="29" name="Rounded Rectangl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88682" cy="293298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outerShdw blurRad="190500" dist="228600" dir="2700000" algn="ctr">
                                <a:srgbClr val="000000">
                                  <a:alpha val="30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glow" dir="t">
                                <a:rot lat="0" lon="0" rev="4800000"/>
                              </a:lightRig>
                            </a:scene3d>
                            <a:sp3d prstMaterial="matte">
                              <a:bevelT w="127000" h="63500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922E9" w:rsidRDefault="00D922E9" w:rsidP="00E72DC0">
                                <w:pPr>
                                  <w:jc w:val="center"/>
                                </w:pPr>
                                <w:r>
                                  <w:t>Hard Worker and Motivated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E77B5CC" id="Rounded Rectangle 29" o:spid="_x0000_s1051" style="position:absolute;margin-left:245.2pt;margin-top:14.5pt;width:148.7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" fillcolor="#90c5f6 [1300]" stroked="f" strokeweight="2pt">
                    <v:shadow on="t" color="black" opacity="19660f" offset="4.49014mm,4.49014mm"/>
                    <v:textbox>
                      <w:txbxContent>
                        <w:p w:rsidR="00D922E9" w:rsidRDefault="00D922E9" w:rsidP="00E72DC0">
                          <w:pPr>
                            <w:jc w:val="center"/>
                          </w:pPr>
                          <w:r>
                            <w:t>Hard Worker and Motivated</w:t>
                          </w:r>
                        </w:p>
                      </w:txbxContent>
                    </v:textbox>
                    <w10:wrap anchorx="page"/>
                  </v:roundrect>
                </w:pict>
              </mc:Fallback>
            </mc:AlternateContent>
          </w:r>
        </w:p>
      </w:sdtContent>
    </w:sdt>
    <w:p w:rsidR="00A71D26" w:rsidRDefault="00A71D26" w:rsidP="00354B07">
      <w:pPr>
        <w:pStyle w:val="SectionHeading"/>
        <w:spacing w:line="360" w:lineRule="auto"/>
        <w:rPr>
          <w:rFonts w:ascii="Times New Roman" w:hAnsi="Times New Roman" w:cs="Times New Roman"/>
        </w:rPr>
      </w:pPr>
    </w:p>
    <w:p w:rsidR="00754B42" w:rsidRDefault="00754B42" w:rsidP="00354B07">
      <w:pPr>
        <w:pStyle w:val="SectionHeading"/>
        <w:spacing w:line="360" w:lineRule="auto"/>
        <w:rPr>
          <w:rFonts w:ascii="Times New Roman" w:hAnsi="Times New Roman" w:cs="Times New Roman"/>
        </w:rPr>
      </w:pPr>
    </w:p>
    <w:p w:rsidR="00DB0EC6" w:rsidRPr="00E72DC0" w:rsidRDefault="00DB0EC6" w:rsidP="00354B07">
      <w:pPr>
        <w:pStyle w:val="SectionHeading"/>
        <w:spacing w:line="360" w:lineRule="auto"/>
        <w:rPr>
          <w:rFonts w:ascii="Times New Roman" w:hAnsi="Times New Roman" w:cs="Times New Roman"/>
        </w:rPr>
      </w:pPr>
      <w:r w:rsidRPr="00E72DC0">
        <w:rPr>
          <w:rFonts w:ascii="Times New Roman" w:hAnsi="Times New Roman" w:cs="Times New Roman"/>
        </w:rPr>
        <w:lastRenderedPageBreak/>
        <w:t>PROJECTS</w:t>
      </w:r>
    </w:p>
    <w:sdt>
      <w:sdtPr>
        <w:rPr>
          <w:rFonts w:ascii="Times New Roman" w:hAnsi="Times New Roman" w:cs="Times New Roman"/>
          <w:sz w:val="20"/>
        </w:rPr>
        <w:id w:val="1873407840"/>
        <w15:repeatingSection/>
      </w:sdtPr>
      <w:sdtEndPr>
        <w:rPr>
          <w:sz w:val="18"/>
        </w:rPr>
      </w:sdtEndPr>
      <w:sdtContent>
        <w:sdt>
          <w:sdtPr>
            <w:rPr>
              <w:rFonts w:ascii="Times New Roman" w:hAnsi="Times New Roman" w:cs="Times New Roman"/>
              <w:sz w:val="20"/>
            </w:rPr>
            <w:id w:val="-1516755982"/>
            <w:placeholder>
              <w:docPart w:val="14290D68DB6D4E8A879942E1D838AC0B"/>
            </w:placeholder>
            <w15:repeatingSectionItem/>
          </w:sdtPr>
          <w:sdtEndPr>
            <w:rPr>
              <w:sz w:val="18"/>
            </w:rPr>
          </w:sdtEndPr>
          <w:sdtContent>
            <w:p w:rsidR="00DB0EC6" w:rsidRPr="00087560" w:rsidRDefault="00DB0EC6" w:rsidP="00354B07">
              <w:pPr>
                <w:pStyle w:val="ResumeDate"/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</w:pPr>
              <w:r w:rsidRPr="00087560"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t>BIRTH RECORDS</w:t>
              </w:r>
            </w:p>
            <w:p w:rsidR="00DB0EC6" w:rsidRPr="00C1002F" w:rsidRDefault="00DB0EC6" w:rsidP="00354B07">
              <w:pPr>
                <w:pStyle w:val="ResumeDate"/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1002F">
                <w:rPr>
                  <w:rFonts w:ascii="Times New Roman" w:hAnsi="Times New Roman" w:cs="Times New Roman"/>
                  <w:sz w:val="24"/>
                  <w:szCs w:val="24"/>
                </w:rPr>
                <w:t>This is a web application I developed used to manage children birth records in Migori County Referral Hospital. It automated the recording, storage and access to the records which was originally paper work.</w:t>
              </w:r>
            </w:p>
            <w:p w:rsidR="00DB0EC6" w:rsidRPr="00C1002F" w:rsidRDefault="00DB0EC6" w:rsidP="00354B07">
              <w:pPr>
                <w:pStyle w:val="ResumeDate"/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1002F">
                <w:rPr>
                  <w:rFonts w:ascii="Times New Roman" w:hAnsi="Times New Roman" w:cs="Times New Roman"/>
                  <w:sz w:val="24"/>
                  <w:szCs w:val="24"/>
                </w:rPr>
                <w:t xml:space="preserve">This application showcases my skills and </w:t>
              </w:r>
              <w:r w:rsidR="00C1002F" w:rsidRPr="00C1002F">
                <w:rPr>
                  <w:rFonts w:ascii="Times New Roman" w:hAnsi="Times New Roman" w:cs="Times New Roman"/>
                  <w:sz w:val="24"/>
                  <w:szCs w:val="24"/>
                </w:rPr>
                <w:t>is proof of concepts including:</w:t>
              </w:r>
            </w:p>
            <w:p w:rsidR="00C1002F" w:rsidRPr="00C1002F" w:rsidRDefault="00C1002F" w:rsidP="00C1002F">
              <w:pPr>
                <w:pStyle w:val="ListBullet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1002F">
                <w:rPr>
                  <w:rFonts w:ascii="Times New Roman" w:hAnsi="Times New Roman" w:cs="Times New Roman"/>
                  <w:sz w:val="24"/>
                  <w:szCs w:val="24"/>
                </w:rPr>
                <w:t xml:space="preserve">GUI design using bootstrap and </w:t>
              </w:r>
              <w:r w:rsidR="00A47B59">
                <w:rPr>
                  <w:rFonts w:ascii="Times New Roman" w:hAnsi="Times New Roman" w:cs="Times New Roman"/>
                  <w:sz w:val="24"/>
                  <w:szCs w:val="24"/>
                </w:rPr>
                <w:t>CSS</w:t>
              </w:r>
            </w:p>
            <w:p w:rsidR="00C1002F" w:rsidRPr="00C1002F" w:rsidRDefault="00C1002F" w:rsidP="00C1002F">
              <w:pPr>
                <w:pStyle w:val="ListBullet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1002F">
                <w:rPr>
                  <w:rFonts w:ascii="Times New Roman" w:hAnsi="Times New Roman" w:cs="Times New Roman"/>
                  <w:sz w:val="24"/>
                  <w:szCs w:val="24"/>
                </w:rPr>
                <w:t>Data capture, storage and presentation (charts and graphs)</w:t>
              </w:r>
            </w:p>
            <w:p w:rsidR="00C1002F" w:rsidRPr="00C1002F" w:rsidRDefault="00C1002F" w:rsidP="00C1002F">
              <w:pPr>
                <w:pStyle w:val="ListBullet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1002F">
                <w:rPr>
                  <w:rFonts w:ascii="Times New Roman" w:hAnsi="Times New Roman" w:cs="Times New Roman"/>
                  <w:sz w:val="24"/>
                  <w:szCs w:val="24"/>
                </w:rPr>
                <w:t>Search functionality</w:t>
              </w:r>
            </w:p>
            <w:p w:rsidR="00C1002F" w:rsidRPr="00C1002F" w:rsidRDefault="00C1002F" w:rsidP="00C1002F">
              <w:pPr>
                <w:pStyle w:val="ListBullet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1002F">
                <w:rPr>
                  <w:rFonts w:ascii="Times New Roman" w:hAnsi="Times New Roman" w:cs="Times New Roman"/>
                  <w:sz w:val="24"/>
                  <w:szCs w:val="24"/>
                </w:rPr>
                <w:t>Security via login (spring security)</w:t>
              </w:r>
            </w:p>
            <w:p w:rsidR="00202792" w:rsidRDefault="00DB0EC6" w:rsidP="00202792">
              <w:pPr>
                <w:pStyle w:val="ListBullet"/>
                <w:numPr>
                  <w:ilvl w:val="0"/>
                  <w:numId w:val="0"/>
                </w:numPr>
                <w:ind w:left="216"/>
                <w:rPr>
                  <w:rStyle w:val="Hyperlink"/>
                  <w:rFonts w:ascii="Times New Roman" w:hAnsi="Times New Roman" w:cs="Times New Roman"/>
                  <w:color w:val="FFC000"/>
                  <w:sz w:val="24"/>
                  <w:szCs w:val="24"/>
                  <w:u w:val="none"/>
                </w:rPr>
              </w:pPr>
              <w:r w:rsidRPr="00C1002F">
                <w:rPr>
                  <w:rFonts w:ascii="Times New Roman" w:hAnsi="Times New Roman" w:cs="Times New Roman"/>
                  <w:sz w:val="24"/>
                  <w:szCs w:val="24"/>
                </w:rPr>
                <w:t xml:space="preserve">It can be accessed online via </w:t>
              </w:r>
              <w:hyperlink r:id="rId12" w:history="1">
                <w:r w:rsidRPr="00A47B59">
                  <w:rPr>
                    <w:rStyle w:val="Hyperlink"/>
                    <w:rFonts w:ascii="Times New Roman" w:hAnsi="Times New Roman" w:cs="Times New Roman"/>
                    <w:color w:val="FFC000"/>
                    <w:sz w:val="24"/>
                    <w:szCs w:val="24"/>
                    <w:u w:val="none"/>
                  </w:rPr>
                  <w:t>http://herokuapp.com/bithrecords</w:t>
                </w:r>
              </w:hyperlink>
              <w:r w:rsidRPr="00C1002F">
                <w:rPr>
                  <w:rFonts w:ascii="Times New Roman" w:hAnsi="Times New Roman" w:cs="Times New Roman"/>
                  <w:sz w:val="24"/>
                  <w:szCs w:val="24"/>
                </w:rPr>
                <w:t xml:space="preserve"> and in </w:t>
              </w:r>
              <w:r w:rsidR="00163B1F" w:rsidRPr="00C1002F">
                <w:rPr>
                  <w:rFonts w:ascii="Times New Roman" w:hAnsi="Times New Roman" w:cs="Times New Roman"/>
                  <w:sz w:val="24"/>
                  <w:szCs w:val="24"/>
                </w:rPr>
                <w:t>GitHub</w:t>
              </w:r>
              <w:r w:rsidRPr="00C1002F">
                <w:rPr>
                  <w:rFonts w:ascii="Times New Roman" w:hAnsi="Times New Roman" w:cs="Times New Roman"/>
                  <w:sz w:val="24"/>
                  <w:szCs w:val="24"/>
                </w:rPr>
                <w:t xml:space="preserve"> via </w:t>
              </w:r>
              <w:hyperlink r:id="rId13" w:history="1">
                <w:r w:rsidR="00163B1F" w:rsidRPr="00A47B59">
                  <w:rPr>
                    <w:rStyle w:val="Hyperlink"/>
                    <w:rFonts w:ascii="Times New Roman" w:hAnsi="Times New Roman" w:cs="Times New Roman"/>
                    <w:color w:val="FFC000"/>
                    <w:sz w:val="24"/>
                    <w:szCs w:val="24"/>
                    <w:u w:val="none"/>
                  </w:rPr>
                  <w:t xml:space="preserve">http://github.com/Evans </w:t>
                </w:r>
                <w:proofErr w:type="spellStart"/>
                <w:r w:rsidR="00163B1F" w:rsidRPr="00A47B59">
                  <w:rPr>
                    <w:rStyle w:val="Hyperlink"/>
                    <w:rFonts w:ascii="Times New Roman" w:hAnsi="Times New Roman" w:cs="Times New Roman"/>
                    <w:color w:val="FFC000"/>
                    <w:sz w:val="24"/>
                    <w:szCs w:val="24"/>
                    <w:u w:val="none"/>
                  </w:rPr>
                  <w:t>Otieno</w:t>
                </w:r>
                <w:proofErr w:type="spellEnd"/>
                <w:r w:rsidR="00163B1F" w:rsidRPr="00A47B59">
                  <w:rPr>
                    <w:rStyle w:val="Hyperlink"/>
                    <w:rFonts w:ascii="Times New Roman" w:hAnsi="Times New Roman" w:cs="Times New Roman"/>
                    <w:color w:val="FFC000"/>
                    <w:sz w:val="24"/>
                    <w:szCs w:val="24"/>
                    <w:u w:val="none"/>
                  </w:rPr>
                  <w:t>/</w:t>
                </w:r>
                <w:proofErr w:type="spellStart"/>
                <w:r w:rsidR="00163B1F" w:rsidRPr="00A47B59">
                  <w:rPr>
                    <w:rStyle w:val="Hyperlink"/>
                    <w:rFonts w:ascii="Times New Roman" w:hAnsi="Times New Roman" w:cs="Times New Roman"/>
                    <w:color w:val="FFC000"/>
                    <w:sz w:val="24"/>
                    <w:szCs w:val="24"/>
                    <w:u w:val="none"/>
                  </w:rPr>
                  <w:t>mcrhproject.git</w:t>
                </w:r>
                <w:proofErr w:type="spellEnd"/>
              </w:hyperlink>
            </w:p>
            <w:p w:rsidR="00163B1F" w:rsidRPr="00202792" w:rsidRDefault="00163B1F" w:rsidP="00202792">
              <w:pPr>
                <w:pStyle w:val="ListBullet"/>
                <w:numPr>
                  <w:ilvl w:val="0"/>
                  <w:numId w:val="0"/>
                </w:numPr>
                <w:ind w:left="216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C1002F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 xml:space="preserve">Username: </w:t>
              </w:r>
              <w:r w:rsidRPr="00202792">
                <w:rPr>
                  <w:rFonts w:ascii="Times New Roman" w:hAnsi="Times New Roman" w:cs="Times New Roman"/>
                  <w:color w:val="08674D" w:themeColor="accent4" w:themeShade="80"/>
                  <w:sz w:val="24"/>
                  <w:szCs w:val="24"/>
                </w:rPr>
                <w:t>Records</w:t>
              </w:r>
              <w:r w:rsidRPr="00C1002F">
                <w:rPr>
                  <w:rFonts w:ascii="Times New Roman" w:hAnsi="Times New Roman" w:cs="Times New Roman"/>
                  <w:color w:val="FF0000"/>
                  <w:sz w:val="24"/>
                  <w:szCs w:val="24"/>
                </w:rPr>
                <w:t xml:space="preserve"> &amp; Password: </w:t>
              </w:r>
              <w:r w:rsidRPr="00202792">
                <w:rPr>
                  <w:rFonts w:ascii="Times New Roman" w:hAnsi="Times New Roman" w:cs="Times New Roman"/>
                  <w:color w:val="08674D" w:themeColor="accent4" w:themeShade="80"/>
                  <w:sz w:val="24"/>
                  <w:szCs w:val="24"/>
                </w:rPr>
                <w:t>Records2019</w:t>
              </w:r>
            </w:p>
            <w:p w:rsidR="00DB0EC6" w:rsidRPr="00E72DC0" w:rsidRDefault="008443CD" w:rsidP="00C1002F">
              <w:pPr>
                <w:pStyle w:val="ResumeDate"/>
                <w:spacing w:line="360" w:lineRule="auto"/>
                <w:rPr>
                  <w:rFonts w:ascii="Times New Roman" w:hAnsi="Times New Roman" w:cs="Times New Roman"/>
                </w:rPr>
              </w:pPr>
            </w:p>
          </w:sdtContent>
        </w:sdt>
      </w:sdtContent>
    </w:sdt>
    <w:p w:rsidR="00DB0EC6" w:rsidRPr="00E72DC0" w:rsidRDefault="00DB0EC6" w:rsidP="00354B07">
      <w:pPr>
        <w:pStyle w:val="SectionHeading"/>
        <w:spacing w:line="360" w:lineRule="auto"/>
        <w:rPr>
          <w:rFonts w:ascii="Times New Roman" w:hAnsi="Times New Roman" w:cs="Times New Roman"/>
        </w:rPr>
      </w:pPr>
      <w:r w:rsidRPr="00E72DC0">
        <w:rPr>
          <w:rFonts w:ascii="Times New Roman" w:hAnsi="Times New Roman" w:cs="Times New Roman"/>
        </w:rPr>
        <w:t>Education</w:t>
      </w:r>
    </w:p>
    <w:sdt>
      <w:sdtPr>
        <w:rPr>
          <w:rFonts w:ascii="Times New Roman" w:hAnsi="Times New Roman" w:cs="Times New Roman"/>
          <w:sz w:val="20"/>
        </w:rPr>
        <w:id w:val="-93781616"/>
        <w15:repeatingSection/>
      </w:sdtPr>
      <w:sdtEndPr/>
      <w:sdtContent>
        <w:sdt>
          <w:sdtPr>
            <w:rPr>
              <w:rFonts w:ascii="Times New Roman" w:hAnsi="Times New Roman" w:cs="Times New Roman"/>
              <w:sz w:val="20"/>
            </w:rPr>
            <w:id w:val="301266699"/>
            <w:placeholder>
              <w:docPart w:val="8415E83DF96548CBA03D4973BF4291E7"/>
            </w:placeholder>
            <w15:repeatingSectionItem/>
          </w:sdtPr>
          <w:sdtEndPr/>
          <w:sdtContent>
            <w:p w:rsidR="00DB0EC6" w:rsidRDefault="00DB0EC6" w:rsidP="00354B07">
              <w:pPr>
                <w:pStyle w:val="ResumeDate"/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72DC0">
                <w:rPr>
                  <w:rFonts w:ascii="Times New Roman" w:hAnsi="Times New Roman" w:cs="Times New Roman"/>
                  <w:sz w:val="24"/>
                  <w:szCs w:val="24"/>
                </w:rPr>
                <w:t>BSc. Computer Science</w:t>
              </w:r>
            </w:p>
            <w:p w:rsidR="00202792" w:rsidRPr="00E72DC0" w:rsidRDefault="00202792" w:rsidP="00354B07">
              <w:pPr>
                <w:pStyle w:val="ResumeDate"/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>Grade: Second class honors (upper division)</w:t>
              </w:r>
            </w:p>
            <w:p w:rsidR="00DB0EC6" w:rsidRPr="00E72DC0" w:rsidRDefault="00DB0EC6" w:rsidP="00354B07">
              <w:pPr>
                <w:pStyle w:val="Description"/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72DC0">
                <w:rPr>
                  <w:rFonts w:ascii="Times New Roman" w:hAnsi="Times New Roman" w:cs="Times New Roman"/>
                  <w:sz w:val="24"/>
                  <w:szCs w:val="24"/>
                </w:rPr>
                <w:t>Egerton University Njoro</w:t>
              </w:r>
            </w:p>
            <w:p w:rsidR="00DB0EC6" w:rsidRPr="00E72DC0" w:rsidRDefault="00DB0EC6" w:rsidP="00354B07">
              <w:pPr>
                <w:pStyle w:val="Description"/>
                <w:spacing w:line="360" w:lineRule="auto"/>
                <w:rPr>
                  <w:rFonts w:ascii="Times New Roman" w:hAnsi="Times New Roman" w:cs="Times New Roman"/>
                  <w:sz w:val="22"/>
                  <w:szCs w:val="22"/>
                </w:rPr>
              </w:pPr>
              <w:r w:rsidRPr="00E72DC0">
                <w:rPr>
                  <w:rFonts w:ascii="Times New Roman" w:hAnsi="Times New Roman" w:cs="Times New Roman"/>
                  <w:sz w:val="22"/>
                  <w:szCs w:val="22"/>
                </w:rPr>
                <w:t xml:space="preserve">Relevant Courses: </w:t>
              </w:r>
            </w:p>
            <w:p w:rsidR="00DB0EC6" w:rsidRPr="00E72DC0" w:rsidRDefault="00DB0EC6" w:rsidP="00354B07">
              <w:pPr>
                <w:pStyle w:val="ListBullet"/>
                <w:spacing w:line="360" w:lineRule="auto"/>
                <w:rPr>
                  <w:rFonts w:ascii="Times New Roman" w:hAnsi="Times New Roman" w:cs="Times New Roman"/>
                </w:rPr>
              </w:pPr>
              <w:r w:rsidRPr="00E72DC0">
                <w:rPr>
                  <w:rFonts w:ascii="Times New Roman" w:hAnsi="Times New Roman" w:cs="Times New Roman"/>
                </w:rPr>
                <w:t>Java Object Oriented Programming</w:t>
              </w:r>
            </w:p>
            <w:p w:rsidR="00DB0EC6" w:rsidRPr="00E72DC0" w:rsidRDefault="00DB0EC6" w:rsidP="00354B07">
              <w:pPr>
                <w:pStyle w:val="ListBullet"/>
                <w:spacing w:line="360" w:lineRule="auto"/>
                <w:rPr>
                  <w:rFonts w:ascii="Times New Roman" w:hAnsi="Times New Roman" w:cs="Times New Roman"/>
                </w:rPr>
              </w:pPr>
              <w:r w:rsidRPr="00E72DC0">
                <w:rPr>
                  <w:rFonts w:ascii="Times New Roman" w:hAnsi="Times New Roman" w:cs="Times New Roman"/>
                </w:rPr>
                <w:t>Operating Systems (Unix)</w:t>
              </w:r>
            </w:p>
            <w:p w:rsidR="00DB0EC6" w:rsidRPr="00E72DC0" w:rsidRDefault="00DB0EC6" w:rsidP="00354B07">
              <w:pPr>
                <w:pStyle w:val="ListBullet"/>
                <w:spacing w:line="360" w:lineRule="auto"/>
                <w:rPr>
                  <w:rFonts w:ascii="Times New Roman" w:hAnsi="Times New Roman" w:cs="Times New Roman"/>
                </w:rPr>
              </w:pPr>
              <w:r w:rsidRPr="00E72DC0">
                <w:rPr>
                  <w:rFonts w:ascii="Times New Roman" w:hAnsi="Times New Roman" w:cs="Times New Roman"/>
                </w:rPr>
                <w:t>Web Development</w:t>
              </w:r>
            </w:p>
            <w:p w:rsidR="00DB0EC6" w:rsidRPr="00E72DC0" w:rsidRDefault="00DB0EC6" w:rsidP="00354B07">
              <w:pPr>
                <w:pStyle w:val="ListBullet"/>
                <w:spacing w:line="360" w:lineRule="auto"/>
                <w:rPr>
                  <w:rFonts w:ascii="Times New Roman" w:hAnsi="Times New Roman" w:cs="Times New Roman"/>
                </w:rPr>
              </w:pPr>
              <w:r w:rsidRPr="00E72DC0">
                <w:rPr>
                  <w:rFonts w:ascii="Times New Roman" w:hAnsi="Times New Roman" w:cs="Times New Roman"/>
                </w:rPr>
                <w:t>Graphics and GUI design</w:t>
              </w:r>
            </w:p>
            <w:p w:rsidR="00DB0EC6" w:rsidRPr="00E72DC0" w:rsidRDefault="00DB0EC6" w:rsidP="00354B07">
              <w:pPr>
                <w:pStyle w:val="ListBullet"/>
                <w:spacing w:line="360" w:lineRule="auto"/>
                <w:rPr>
                  <w:rFonts w:ascii="Times New Roman" w:hAnsi="Times New Roman" w:cs="Times New Roman"/>
                </w:rPr>
              </w:pPr>
              <w:r w:rsidRPr="00E72DC0">
                <w:rPr>
                  <w:rFonts w:ascii="Times New Roman" w:hAnsi="Times New Roman" w:cs="Times New Roman"/>
                </w:rPr>
                <w:t>SDLC Process</w:t>
              </w:r>
            </w:p>
          </w:sdtContent>
        </w:sdt>
      </w:sdtContent>
    </w:sdt>
    <w:p w:rsidR="00A47B59" w:rsidRPr="00E72DC0" w:rsidRDefault="00A47B59" w:rsidP="00A47B59">
      <w:pPr>
        <w:pStyle w:val="SectionHead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interests</w:t>
      </w:r>
    </w:p>
    <w:sdt>
      <w:sdtPr>
        <w:rPr>
          <w:rFonts w:ascii="Times New Roman" w:hAnsi="Times New Roman" w:cs="Times New Roman"/>
        </w:rPr>
        <w:id w:val="1993060829"/>
        <w15:repeatingSection/>
      </w:sdtPr>
      <w:sdtEndPr>
        <w:rPr>
          <w:rFonts w:asciiTheme="minorHAnsi" w:hAnsiTheme="minorHAnsi" w:cstheme="minorBidi"/>
        </w:rPr>
      </w:sdtEndPr>
      <w:sdtContent>
        <w:sdt>
          <w:sdtPr>
            <w:rPr>
              <w:rFonts w:ascii="Times New Roman" w:hAnsi="Times New Roman" w:cs="Times New Roman"/>
            </w:rPr>
            <w:id w:val="-580217196"/>
            <w:placeholder>
              <w:docPart w:val="08C83152DCEB45D28248513B7E632103"/>
            </w:placeholder>
            <w15:repeatingSectionItem/>
          </w:sdtPr>
          <w:sdtEndPr>
            <w:rPr>
              <w:rFonts w:asciiTheme="minorHAnsi" w:hAnsiTheme="minorHAnsi" w:cstheme="minorBidi"/>
            </w:rPr>
          </w:sdtEndPr>
          <w:sdtContent>
            <w:p w:rsidR="00202792" w:rsidRPr="00087560" w:rsidRDefault="00202792" w:rsidP="00087560">
              <w:pPr>
                <w:pStyle w:val="ListBullet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087560">
                <w:t>Technology</w:t>
              </w:r>
            </w:p>
            <w:p w:rsidR="00202792" w:rsidRPr="00087560" w:rsidRDefault="00202792" w:rsidP="00087560">
              <w:pPr>
                <w:pStyle w:val="ListBullet"/>
              </w:pPr>
              <w:r w:rsidRPr="00087560">
                <w:t>Community involvement, charity work, Group chats and games</w:t>
              </w:r>
            </w:p>
            <w:p w:rsidR="00754B42" w:rsidRPr="00754B42" w:rsidRDefault="00202792" w:rsidP="00087560">
              <w:pPr>
                <w:pStyle w:val="ListBullet"/>
                <w:rPr>
                  <w:rFonts w:cs="Times New Roman"/>
                </w:rPr>
              </w:pPr>
              <w:r w:rsidRPr="00087560">
                <w:t>Computer games and animations</w:t>
              </w:r>
            </w:p>
            <w:p w:rsidR="00A47B59" w:rsidRPr="00087560" w:rsidRDefault="00754B42" w:rsidP="00087560">
              <w:pPr>
                <w:pStyle w:val="ListBullet"/>
                <w:rPr>
                  <w:rFonts w:cs="Times New Roman"/>
                </w:rPr>
              </w:pPr>
              <w:r>
                <w:t>Cooking</w:t>
              </w:r>
            </w:p>
          </w:sdtContent>
        </w:sdt>
      </w:sdtContent>
    </w:sdt>
    <w:p w:rsidR="00A71D26" w:rsidRDefault="00A71D26" w:rsidP="00202792">
      <w:pPr>
        <w:pStyle w:val="SectionHeading"/>
        <w:spacing w:line="36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A71D26" w:rsidSect="00F441E6">
      <w:headerReference w:type="default" r:id="rId14"/>
      <w:footerReference w:type="default" r:id="rId15"/>
      <w:headerReference w:type="first" r:id="rId16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3CD" w:rsidRDefault="008443CD">
      <w:pPr>
        <w:spacing w:after="0" w:line="240" w:lineRule="auto"/>
      </w:pPr>
      <w:r>
        <w:separator/>
      </w:r>
    </w:p>
  </w:endnote>
  <w:endnote w:type="continuationSeparator" w:id="0">
    <w:p w:rsidR="008443CD" w:rsidRDefault="0084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2D" w:rsidRDefault="00833B2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33B2D" w:rsidRDefault="00833B2D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618A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52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833B2D" w:rsidRDefault="00833B2D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618A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3CD" w:rsidRDefault="008443CD">
      <w:pPr>
        <w:spacing w:after="0" w:line="240" w:lineRule="auto"/>
      </w:pPr>
      <w:r>
        <w:separator/>
      </w:r>
    </w:p>
  </w:footnote>
  <w:footnote w:type="continuationSeparator" w:id="0">
    <w:p w:rsidR="008443CD" w:rsidRDefault="00844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2D" w:rsidRDefault="00833B2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9BDFC73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009dd9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B2D" w:rsidRDefault="00833B2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C7E5212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009dd9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7985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15"/>
    <w:multiLevelType w:val="hybridMultilevel"/>
    <w:tmpl w:val="A10E1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4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2"/>
  </w:num>
  <w:num w:numId="8">
    <w:abstractNumId w:val="4"/>
  </w:num>
  <w:num w:numId="9">
    <w:abstractNumId w:val="2"/>
    <w:lvlOverride w:ilvl="0">
      <w:startOverride w:val="1"/>
    </w:lvlOverride>
  </w:num>
  <w:num w:numId="10">
    <w:abstractNumId w:val="3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6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2D"/>
    <w:rsid w:val="00087560"/>
    <w:rsid w:val="00163B1F"/>
    <w:rsid w:val="001C0D35"/>
    <w:rsid w:val="00202792"/>
    <w:rsid w:val="00354B07"/>
    <w:rsid w:val="003618A0"/>
    <w:rsid w:val="0039487C"/>
    <w:rsid w:val="005908B8"/>
    <w:rsid w:val="00754B42"/>
    <w:rsid w:val="00766B93"/>
    <w:rsid w:val="00833B2D"/>
    <w:rsid w:val="008443CD"/>
    <w:rsid w:val="00877F4F"/>
    <w:rsid w:val="00906D7C"/>
    <w:rsid w:val="009154CC"/>
    <w:rsid w:val="0092226F"/>
    <w:rsid w:val="009C6E70"/>
    <w:rsid w:val="00A47B59"/>
    <w:rsid w:val="00A71D26"/>
    <w:rsid w:val="00B920CF"/>
    <w:rsid w:val="00C0665D"/>
    <w:rsid w:val="00C1002F"/>
    <w:rsid w:val="00C83FA7"/>
    <w:rsid w:val="00CB5A48"/>
    <w:rsid w:val="00CE36AF"/>
    <w:rsid w:val="00D23983"/>
    <w:rsid w:val="00D922E9"/>
    <w:rsid w:val="00DB0EC6"/>
    <w:rsid w:val="00E677E1"/>
    <w:rsid w:val="00E72DC0"/>
    <w:rsid w:val="00EF4B77"/>
    <w:rsid w:val="00F441E6"/>
    <w:rsid w:val="00FB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9678C"/>
  <w15:chartTrackingRefBased/>
  <w15:docId w15:val="{ACF65C1F-CCCD-4CCC-9A08-BE89F339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0BD0D9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112F51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112F51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0BD0D9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link w:val="SubsectionChar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0BD0D9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92226F"/>
    <w:rPr>
      <w:color w:val="F49100" w:themeColor="hyperlink"/>
      <w:u w:val="single"/>
    </w:rPr>
  </w:style>
  <w:style w:type="paragraph" w:customStyle="1" w:styleId="skillcolours">
    <w:name w:val="skillcolours"/>
    <w:basedOn w:val="Subsection"/>
    <w:link w:val="skillcoloursChar"/>
    <w:rsid w:val="001C0D35"/>
  </w:style>
  <w:style w:type="paragraph" w:customStyle="1" w:styleId="Style1">
    <w:name w:val="Style1"/>
    <w:basedOn w:val="Subsection"/>
    <w:link w:val="Style1Char"/>
    <w:qFormat/>
    <w:rsid w:val="00FB67F7"/>
    <w:rPr>
      <w:sz w:val="22"/>
      <w:szCs w:val="22"/>
    </w:rPr>
  </w:style>
  <w:style w:type="character" w:customStyle="1" w:styleId="SubsectionChar">
    <w:name w:val="Subsection Char"/>
    <w:basedOn w:val="DefaultParagraphFont"/>
    <w:link w:val="Subsection"/>
    <w:uiPriority w:val="2"/>
    <w:rsid w:val="001C0D35"/>
    <w:rPr>
      <w:b/>
      <w:bCs/>
      <w:sz w:val="18"/>
    </w:rPr>
  </w:style>
  <w:style w:type="character" w:customStyle="1" w:styleId="skillcoloursChar">
    <w:name w:val="skillcolours Char"/>
    <w:basedOn w:val="SubsectionChar"/>
    <w:link w:val="skillcolours"/>
    <w:rsid w:val="001C0D35"/>
    <w:rPr>
      <w:b/>
      <w:bCs/>
      <w:sz w:val="18"/>
    </w:rPr>
  </w:style>
  <w:style w:type="character" w:customStyle="1" w:styleId="Style1Char">
    <w:name w:val="Style1 Char"/>
    <w:basedOn w:val="SubsectionChar"/>
    <w:link w:val="Style1"/>
    <w:rsid w:val="00FB67F7"/>
    <w:rPr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202792"/>
    <w:pPr>
      <w:spacing w:after="0" w:line="240" w:lineRule="auto"/>
      <w:ind w:left="720"/>
    </w:pPr>
    <w:rPr>
      <w:rFonts w:ascii="Georgia" w:eastAsia="Times New Roman" w:hAnsi="Georgia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7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github.com/Evans%20Otieno/mcrhproject.git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herokuapp.com/bithrecord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vans.o.ober@g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mailto:Evans.o.ober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F69F9D037B4E5AACE2C627F6A42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F93F9-8F51-48C9-8BD3-940A25E060CC}"/>
      </w:docPartPr>
      <w:docPartBody>
        <w:p w:rsidR="0081595D" w:rsidRDefault="000B4763">
          <w:pPr>
            <w:pStyle w:val="3FF69F9D037B4E5AACE2C627F6A428A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F4D9BEF21F4DC4B78674E4B5E2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D89A0-8575-4B73-B21E-FDFADDC4C57B}"/>
      </w:docPartPr>
      <w:docPartBody>
        <w:p w:rsidR="0081595D" w:rsidRDefault="000B4763">
          <w:pPr>
            <w:pStyle w:val="02F4D9BEF21F4DC4B78674E4B5E2FBB2"/>
          </w:pPr>
          <w:r>
            <w:t>[Your Name]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CE4D3-4C7E-4134-A12B-D327765B0D83}"/>
      </w:docPartPr>
      <w:docPartBody>
        <w:p w:rsidR="0081595D" w:rsidRDefault="00B14683">
          <w:r w:rsidRPr="004F0E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15E83DF96548CBA03D4973BF429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4D29-1D1C-44DD-B57C-D08D607700BB}"/>
      </w:docPartPr>
      <w:docPartBody>
        <w:p w:rsidR="0081595D" w:rsidRDefault="00B14683" w:rsidP="00B14683">
          <w:pPr>
            <w:pStyle w:val="8415E83DF96548CBA03D4973BF4291E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290D68DB6D4E8A879942E1D838A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DC233-F172-4000-80D4-D965564EDDD4}"/>
      </w:docPartPr>
      <w:docPartBody>
        <w:p w:rsidR="0081595D" w:rsidRDefault="00B14683" w:rsidP="00B14683">
          <w:pPr>
            <w:pStyle w:val="14290D68DB6D4E8A879942E1D838AC0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C83152DCEB45D28248513B7E632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7B894-AB54-4B50-B46D-0329AB309649}"/>
      </w:docPartPr>
      <w:docPartBody>
        <w:p w:rsidR="00E700C8" w:rsidRDefault="0081595D" w:rsidP="0081595D">
          <w:pPr>
            <w:pStyle w:val="08C83152DCEB45D28248513B7E63210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683"/>
    <w:rsid w:val="000B4763"/>
    <w:rsid w:val="0015067C"/>
    <w:rsid w:val="00575421"/>
    <w:rsid w:val="0059221D"/>
    <w:rsid w:val="007F73E0"/>
    <w:rsid w:val="0081595D"/>
    <w:rsid w:val="00B14683"/>
    <w:rsid w:val="00E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57B1F6FC0E41858A737F296405FB47">
    <w:name w:val="E057B1F6FC0E41858A737F296405FB47"/>
  </w:style>
  <w:style w:type="character" w:styleId="PlaceholderText">
    <w:name w:val="Placeholder Text"/>
    <w:basedOn w:val="DefaultParagraphFont"/>
    <w:uiPriority w:val="99"/>
    <w:semiHidden/>
    <w:rsid w:val="00E700C8"/>
    <w:rPr>
      <w:color w:val="808080"/>
    </w:rPr>
  </w:style>
  <w:style w:type="paragraph" w:customStyle="1" w:styleId="3FF69F9D037B4E5AACE2C627F6A428A9">
    <w:name w:val="3FF69F9D037B4E5AACE2C627F6A428A9"/>
  </w:style>
  <w:style w:type="paragraph" w:customStyle="1" w:styleId="8DA5AA2E29A04AB59609A4B2677E86F4">
    <w:name w:val="8DA5AA2E29A04AB59609A4B2677E86F4"/>
  </w:style>
  <w:style w:type="paragraph" w:customStyle="1" w:styleId="2C99A058AEDA489F884C762D2812C522">
    <w:name w:val="2C99A058AEDA489F884C762D2812C522"/>
  </w:style>
  <w:style w:type="paragraph" w:customStyle="1" w:styleId="C2CA04E3D3D8440D828824EB42C1172B">
    <w:name w:val="C2CA04E3D3D8440D828824EB42C1172B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  <w:style w:type="paragraph" w:customStyle="1" w:styleId="46D5FD4CBF9B48D2A1F390E598D4D7C6">
    <w:name w:val="46D5FD4CBF9B48D2A1F390E598D4D7C6"/>
  </w:style>
  <w:style w:type="paragraph" w:customStyle="1" w:styleId="6BCBE4D9AA6F42AEBF2A7B2376F821F5">
    <w:name w:val="6BCBE4D9AA6F42AEBF2A7B2376F821F5"/>
  </w:style>
  <w:style w:type="paragraph" w:customStyle="1" w:styleId="AC6A9BFD8BDE4BA4AC96CA2AA1C45FDD">
    <w:name w:val="AC6A9BFD8BDE4BA4AC96CA2AA1C45FDD"/>
  </w:style>
  <w:style w:type="paragraph" w:customStyle="1" w:styleId="1D962B8608FA4B6880A7505C87997213">
    <w:name w:val="1D962B8608FA4B6880A7505C87997213"/>
  </w:style>
  <w:style w:type="paragraph" w:customStyle="1" w:styleId="02F4D9BEF21F4DC4B78674E4B5E2FBB2">
    <w:name w:val="02F4D9BEF21F4DC4B78674E4B5E2FBB2"/>
  </w:style>
  <w:style w:type="paragraph" w:customStyle="1" w:styleId="41BABF792B3D4B258C5A41456B9F7F3A">
    <w:name w:val="41BABF792B3D4B258C5A41456B9F7F3A"/>
  </w:style>
  <w:style w:type="paragraph" w:customStyle="1" w:styleId="88E59D119FBE4AD183FDDD6BA5027F40">
    <w:name w:val="88E59D119FBE4AD183FDDD6BA5027F40"/>
    <w:rsid w:val="00B14683"/>
  </w:style>
  <w:style w:type="paragraph" w:customStyle="1" w:styleId="D10AE796A40E472EAE201B0A9A4B571E">
    <w:name w:val="D10AE796A40E472EAE201B0A9A4B571E"/>
    <w:rsid w:val="00B14683"/>
  </w:style>
  <w:style w:type="paragraph" w:customStyle="1" w:styleId="ADA82B38B5A94C60B146494ACA61D673">
    <w:name w:val="ADA82B38B5A94C60B146494ACA61D673"/>
    <w:rsid w:val="00B14683"/>
  </w:style>
  <w:style w:type="paragraph" w:customStyle="1" w:styleId="340B75A65D3147FF9C12DE9DEC3FD767">
    <w:name w:val="340B75A65D3147FF9C12DE9DEC3FD767"/>
    <w:rsid w:val="00B14683"/>
  </w:style>
  <w:style w:type="paragraph" w:customStyle="1" w:styleId="C272B890389F4D5A8F5D5EEE45AC9B95">
    <w:name w:val="C272B890389F4D5A8F5D5EEE45AC9B95"/>
    <w:rsid w:val="00B14683"/>
  </w:style>
  <w:style w:type="paragraph" w:customStyle="1" w:styleId="F55A9B8B923D42238C17C205B3B71A80">
    <w:name w:val="F55A9B8B923D42238C17C205B3B71A80"/>
    <w:rsid w:val="00B14683"/>
  </w:style>
  <w:style w:type="paragraph" w:customStyle="1" w:styleId="2AD80379D17943E5ACEE01C6F6C74368">
    <w:name w:val="2AD80379D17943E5ACEE01C6F6C74368"/>
    <w:rsid w:val="00B14683"/>
  </w:style>
  <w:style w:type="paragraph" w:customStyle="1" w:styleId="8415E83DF96548CBA03D4973BF4291E7">
    <w:name w:val="8415E83DF96548CBA03D4973BF4291E7"/>
    <w:rsid w:val="00B14683"/>
  </w:style>
  <w:style w:type="paragraph" w:customStyle="1" w:styleId="14290D68DB6D4E8A879942E1D838AC0B">
    <w:name w:val="14290D68DB6D4E8A879942E1D838AC0B"/>
    <w:rsid w:val="00B14683"/>
  </w:style>
  <w:style w:type="paragraph" w:customStyle="1" w:styleId="08C83152DCEB45D28248513B7E632103">
    <w:name w:val="08C83152DCEB45D28248513B7E632103"/>
    <w:rsid w:val="0081595D"/>
  </w:style>
  <w:style w:type="paragraph" w:customStyle="1" w:styleId="DCE7FE496F6741B28694E399AD836354">
    <w:name w:val="DCE7FE496F6741B28694E399AD836354"/>
    <w:rsid w:val="00E700C8"/>
  </w:style>
  <w:style w:type="paragraph" w:customStyle="1" w:styleId="0A03EBF711F64FFDB3EDD58AB666C205">
    <w:name w:val="0A03EBF711F64FFDB3EDD58AB666C205"/>
    <w:rsid w:val="00E700C8"/>
  </w:style>
  <w:style w:type="paragraph" w:customStyle="1" w:styleId="C96E36FCAC294B7BB380726BE2E98B68">
    <w:name w:val="C96E36FCAC294B7BB380726BE2E98B68"/>
    <w:rsid w:val="00E700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784593-4C09-4F9F-A8B5-1DF0A2EDC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1636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EVANS OMONDI</dc:creator>
  <cp:keywords/>
  <cp:lastModifiedBy>Evans Omondi</cp:lastModifiedBy>
  <cp:revision>10</cp:revision>
  <dcterms:created xsi:type="dcterms:W3CDTF">2020-09-27T17:22:00Z</dcterms:created>
  <dcterms:modified xsi:type="dcterms:W3CDTF">2020-10-02T13:10:00Z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